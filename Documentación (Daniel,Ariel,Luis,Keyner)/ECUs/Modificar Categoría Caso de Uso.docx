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</w:pPr>
    </w:p>
    <w:p w:rsidR="00A8407C" w:rsidRDefault="00A8407C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</w:t>
      </w:r>
      <w:r w:rsidR="001D4765">
        <w:rPr>
          <w:rFonts w:ascii="Arial" w:hAnsi="Arial"/>
          <w:sz w:val="24"/>
          <w:lang w:val="es-MX"/>
        </w:rPr>
        <w:t>Modificar categoría.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Administrador</w:t>
      </w:r>
      <w:r w:rsidR="001D4765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C11F93" w:rsidRDefault="00DE3E7F" w:rsidP="00C11F93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  <w:r w:rsidR="00C11F93">
        <w:rPr>
          <w:rFonts w:ascii="Arial" w:hAnsi="Arial"/>
          <w:sz w:val="24"/>
          <w:lang w:val="es-MX"/>
        </w:rPr>
        <w:t xml:space="preserve"> </w:t>
      </w:r>
      <w:r w:rsidR="00C11F93" w:rsidRPr="00C11F93">
        <w:rPr>
          <w:rFonts w:ascii="Arial" w:hAnsi="Arial"/>
          <w:sz w:val="24"/>
          <w:lang w:val="es-MX"/>
        </w:rPr>
        <w:t>Este caso de uso t</w:t>
      </w:r>
      <w:r w:rsidR="001D4765">
        <w:rPr>
          <w:rFonts w:ascii="Arial" w:hAnsi="Arial"/>
          <w:sz w:val="24"/>
          <w:lang w:val="es-MX"/>
        </w:rPr>
        <w:t>iene como propósito modificar una c</w:t>
      </w:r>
      <w:r w:rsidR="00C11F93" w:rsidRPr="00C11F93">
        <w:rPr>
          <w:rFonts w:ascii="Arial" w:hAnsi="Arial"/>
          <w:sz w:val="24"/>
          <w:lang w:val="es-MX"/>
        </w:rPr>
        <w:t>ategoría</w:t>
      </w:r>
      <w:r w:rsidR="001D4765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0A199E" w:rsidRDefault="00DE3E7F" w:rsidP="00F5200D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0A199E">
        <w:rPr>
          <w:rFonts w:ascii="Arial" w:hAnsi="Arial"/>
          <w:b/>
          <w:sz w:val="24"/>
          <w:lang w:val="es-MX"/>
        </w:rPr>
        <w:t>Resumen</w:t>
      </w:r>
      <w:r w:rsidRPr="000A199E">
        <w:rPr>
          <w:rFonts w:ascii="Arial" w:hAnsi="Arial"/>
          <w:sz w:val="24"/>
          <w:lang w:val="es-MX"/>
        </w:rPr>
        <w:t>:</w:t>
      </w:r>
      <w:r w:rsidR="00B74279" w:rsidRPr="000A199E">
        <w:rPr>
          <w:rFonts w:ascii="Arial" w:hAnsi="Arial"/>
          <w:sz w:val="24"/>
          <w:lang w:val="es-MX"/>
        </w:rPr>
        <w:t xml:space="preserve"> </w:t>
      </w:r>
      <w:r w:rsidR="001D4765">
        <w:rPr>
          <w:rFonts w:ascii="Arial" w:hAnsi="Arial"/>
          <w:sz w:val="24"/>
          <w:lang w:val="es-MX"/>
        </w:rPr>
        <w:t>Modificar</w:t>
      </w:r>
      <w:r w:rsidR="000A199E">
        <w:rPr>
          <w:rFonts w:ascii="Arial" w:hAnsi="Arial"/>
          <w:sz w:val="24"/>
          <w:lang w:val="es-MX"/>
        </w:rPr>
        <w:t xml:space="preserve"> categorías en la base de datos que cumplan con los siguientes atributos: </w:t>
      </w:r>
      <w:r w:rsidR="001D4765">
        <w:rPr>
          <w:rFonts w:ascii="Arial" w:hAnsi="Arial"/>
          <w:sz w:val="24"/>
          <w:lang w:val="es-MX"/>
        </w:rPr>
        <w:t>id categoría</w:t>
      </w:r>
      <w:r w:rsidR="000A199E">
        <w:rPr>
          <w:rFonts w:ascii="Arial" w:hAnsi="Arial"/>
          <w:sz w:val="24"/>
          <w:lang w:val="es-MX"/>
        </w:rPr>
        <w:t xml:space="preserve">, </w:t>
      </w:r>
      <w:r w:rsidR="001D4765">
        <w:rPr>
          <w:rFonts w:ascii="Arial" w:hAnsi="Arial"/>
          <w:sz w:val="24"/>
          <w:lang w:val="es-MX"/>
        </w:rPr>
        <w:t>descripción categoría, subcategoría. Con el fin de mantener una categoría ya registrada en el sistema.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B74279">
      <w:pPr>
        <w:jc w:val="both"/>
        <w:rPr>
          <w:rFonts w:ascii="Arial" w:hAnsi="Arial"/>
          <w:sz w:val="24"/>
          <w:lang w:val="es-MX"/>
        </w:rPr>
      </w:pP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</w:t>
      </w:r>
      <w:r w:rsidR="001D4765">
        <w:rPr>
          <w:rFonts w:ascii="Arial" w:hAnsi="Arial"/>
          <w:sz w:val="24"/>
          <w:lang w:val="es-MX"/>
        </w:rPr>
        <w:t>4.3 Modificar Categoría del documento especificación de requerimientos funcionales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B74279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</w:t>
      </w:r>
      <w:r w:rsidR="001D4765">
        <w:rPr>
          <w:rFonts w:ascii="Arial" w:hAnsi="Arial"/>
          <w:sz w:val="24"/>
          <w:lang w:val="es-MX"/>
        </w:rPr>
        <w:t>strar Categoría &lt;&lt;extiende a&gt;&gt; Modificar c</w:t>
      </w:r>
      <w:r>
        <w:rPr>
          <w:rFonts w:ascii="Arial" w:hAnsi="Arial"/>
          <w:sz w:val="24"/>
          <w:lang w:val="es-MX"/>
        </w:rPr>
        <w:t>ategoría.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B74279" w:rsidP="00617FEA">
      <w:pPr>
        <w:pStyle w:val="Textoindependiente"/>
        <w:numPr>
          <w:ilvl w:val="0"/>
          <w:numId w:val="8"/>
        </w:numPr>
      </w:pPr>
      <w:r>
        <w:t>El administrador debe iniciar sesión con un nombre de usuario y una contraseña.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0A199E" w:rsidRPr="00617FEA" w:rsidRDefault="009F0477" w:rsidP="00617FE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Modificar una categoría registrada en la base de datos.</w:t>
      </w:r>
    </w:p>
    <w:p w:rsidR="000A199E" w:rsidRPr="00617FEA" w:rsidRDefault="000A199E" w:rsidP="00617FE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17FEA">
        <w:rPr>
          <w:rFonts w:ascii="Arial" w:hAnsi="Arial"/>
          <w:sz w:val="24"/>
          <w:lang w:val="es-MX"/>
        </w:rPr>
        <w:t>Men</w:t>
      </w:r>
      <w:r w:rsidR="00055633">
        <w:rPr>
          <w:rFonts w:ascii="Arial" w:hAnsi="Arial"/>
          <w:sz w:val="24"/>
          <w:lang w:val="es-MX"/>
        </w:rPr>
        <w:t>saje que notifica el estado de la actualización</w:t>
      </w:r>
      <w:r w:rsidR="009A4607">
        <w:rPr>
          <w:rFonts w:ascii="Arial" w:hAnsi="Arial"/>
          <w:sz w:val="24"/>
          <w:lang w:val="es-MX"/>
        </w:rPr>
        <w:t xml:space="preserve"> </w:t>
      </w:r>
      <w:r w:rsidRPr="00617FEA">
        <w:rPr>
          <w:rFonts w:ascii="Arial" w:hAnsi="Arial"/>
          <w:sz w:val="24"/>
          <w:lang w:val="es-MX"/>
        </w:rPr>
        <w:t>(con éxito).</w:t>
      </w: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63227C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74C82" w:rsidRDefault="00B74279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C74C82">
        <w:tc>
          <w:tcPr>
            <w:tcW w:w="637" w:type="dxa"/>
          </w:tcPr>
          <w:p w:rsidR="00C74C82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  <w:r w:rsidR="0063227C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74C82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</w:t>
            </w:r>
            <w:r w:rsidR="00445EA1">
              <w:rPr>
                <w:rFonts w:ascii="Arial" w:hAnsi="Arial"/>
                <w:sz w:val="24"/>
                <w:lang w:val="es-MX"/>
              </w:rPr>
              <w:t>rador debe pulsar el botón modificar</w:t>
            </w:r>
            <w:r>
              <w:rPr>
                <w:rFonts w:ascii="Arial" w:hAnsi="Arial"/>
                <w:sz w:val="24"/>
                <w:lang w:val="es-MX"/>
              </w:rPr>
              <w:t xml:space="preserve"> categoría.</w:t>
            </w:r>
          </w:p>
        </w:tc>
      </w:tr>
      <w:tr w:rsidR="000A199E">
        <w:tc>
          <w:tcPr>
            <w:tcW w:w="637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  <w:r w:rsidR="0063227C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0A199E" w:rsidRDefault="000A199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</w:t>
            </w:r>
            <w:r w:rsidR="00F61445">
              <w:rPr>
                <w:rFonts w:ascii="Arial" w:hAnsi="Arial"/>
                <w:sz w:val="24"/>
                <w:lang w:val="es-MX"/>
              </w:rPr>
              <w:t xml:space="preserve">a la ventana respectiva para modificar una </w:t>
            </w:r>
            <w:r>
              <w:rPr>
                <w:rFonts w:ascii="Arial" w:hAnsi="Arial"/>
                <w:sz w:val="24"/>
                <w:lang w:val="es-MX"/>
              </w:rPr>
              <w:t>categoría.</w:t>
            </w:r>
          </w:p>
        </w:tc>
      </w:tr>
      <w:tr w:rsidR="000E75C4">
        <w:tc>
          <w:tcPr>
            <w:tcW w:w="637" w:type="dxa"/>
          </w:tcPr>
          <w:p w:rsidR="000E75C4" w:rsidRDefault="000E75C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0E75C4" w:rsidRDefault="000E75C4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elige una categoría a modificar.</w:t>
            </w:r>
          </w:p>
        </w:tc>
      </w:tr>
      <w:tr w:rsidR="000A199E">
        <w:tc>
          <w:tcPr>
            <w:tcW w:w="637" w:type="dxa"/>
          </w:tcPr>
          <w:p w:rsidR="000A199E" w:rsidRDefault="0063227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0A199E" w:rsidRDefault="00641E2A" w:rsidP="00EE0B1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cuales quiera de</w:t>
            </w:r>
            <w:r w:rsidR="00EE0B1F">
              <w:rPr>
                <w:rFonts w:ascii="Arial" w:hAnsi="Arial"/>
                <w:sz w:val="24"/>
                <w:lang w:val="es-MX"/>
              </w:rPr>
              <w:t xml:space="preserve"> los siguientes atribut</w:t>
            </w:r>
            <w:r w:rsidR="004B5950">
              <w:rPr>
                <w:rFonts w:ascii="Arial" w:hAnsi="Arial"/>
                <w:sz w:val="24"/>
                <w:lang w:val="es-MX"/>
              </w:rPr>
              <w:t xml:space="preserve">os: </w:t>
            </w:r>
            <w:r w:rsidR="00EE0B1F">
              <w:rPr>
                <w:rFonts w:ascii="Arial" w:hAnsi="Arial"/>
                <w:sz w:val="24"/>
                <w:lang w:val="es-MX"/>
              </w:rPr>
              <w:t>id categoría, descripción categoría, subcategoría.</w:t>
            </w:r>
          </w:p>
        </w:tc>
      </w:tr>
      <w:tr w:rsidR="00D97263">
        <w:tc>
          <w:tcPr>
            <w:tcW w:w="637" w:type="dxa"/>
          </w:tcPr>
          <w:p w:rsidR="00D97263" w:rsidRDefault="0063227C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D97263" w:rsidRDefault="00D97263" w:rsidP="00C0504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</w:t>
            </w:r>
            <w:r w:rsidR="00C05049">
              <w:rPr>
                <w:rFonts w:ascii="Arial" w:hAnsi="Arial"/>
                <w:sz w:val="24"/>
                <w:lang w:val="es-MX"/>
              </w:rPr>
              <w:t xml:space="preserve">os de los atributos y los actualiza </w:t>
            </w:r>
            <w:r>
              <w:rPr>
                <w:rFonts w:ascii="Arial" w:hAnsi="Arial"/>
                <w:sz w:val="24"/>
                <w:lang w:val="es-MX"/>
              </w:rPr>
              <w:t>en la base de datos.</w:t>
            </w:r>
          </w:p>
        </w:tc>
      </w:tr>
      <w:tr w:rsidR="00D97263">
        <w:tc>
          <w:tcPr>
            <w:tcW w:w="637" w:type="dxa"/>
          </w:tcPr>
          <w:p w:rsidR="00D97263" w:rsidRDefault="0063227C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D97263" w:rsidRDefault="00D97263" w:rsidP="00C0504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un mensaje con el nombre de la categoría que se ha </w:t>
            </w:r>
            <w:r w:rsidR="00C05049">
              <w:rPr>
                <w:rFonts w:ascii="Arial" w:hAnsi="Arial"/>
                <w:sz w:val="24"/>
                <w:lang w:val="es-MX"/>
              </w:rPr>
              <w:t>actualizado.</w:t>
            </w:r>
          </w:p>
        </w:tc>
      </w:tr>
      <w:tr w:rsidR="00D97263">
        <w:tc>
          <w:tcPr>
            <w:tcW w:w="637" w:type="dxa"/>
          </w:tcPr>
          <w:p w:rsidR="00D97263" w:rsidRDefault="0063227C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D97263" w:rsidRDefault="00D97263" w:rsidP="00D9726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procede a aceptar y cerrar la ventana.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E34099" w:rsidRDefault="00E34099">
      <w:pPr>
        <w:jc w:val="both"/>
        <w:rPr>
          <w:rFonts w:ascii="Arial" w:hAnsi="Arial"/>
          <w:sz w:val="24"/>
          <w:lang w:val="es-MX"/>
        </w:rPr>
      </w:pPr>
    </w:p>
    <w:p w:rsidR="00E34099" w:rsidRDefault="00E34099">
      <w:pPr>
        <w:jc w:val="both"/>
        <w:rPr>
          <w:rFonts w:ascii="Arial" w:hAnsi="Arial"/>
          <w:sz w:val="24"/>
          <w:lang w:val="es-MX"/>
        </w:rPr>
      </w:pPr>
    </w:p>
    <w:p w:rsidR="00E34099" w:rsidRDefault="00E34099">
      <w:pPr>
        <w:jc w:val="both"/>
        <w:rPr>
          <w:rFonts w:ascii="Arial" w:hAnsi="Arial"/>
          <w:sz w:val="24"/>
          <w:lang w:val="es-MX"/>
        </w:rPr>
      </w:pPr>
    </w:p>
    <w:p w:rsidR="00E34099" w:rsidRDefault="00E34099">
      <w:pPr>
        <w:jc w:val="both"/>
        <w:rPr>
          <w:rFonts w:ascii="Arial" w:hAnsi="Arial"/>
          <w:sz w:val="24"/>
          <w:lang w:val="es-MX"/>
        </w:rPr>
      </w:pPr>
    </w:p>
    <w:p w:rsidR="00E34099" w:rsidRDefault="00E34099">
      <w:pPr>
        <w:jc w:val="both"/>
        <w:rPr>
          <w:rFonts w:ascii="Arial" w:hAnsi="Arial"/>
          <w:sz w:val="24"/>
          <w:lang w:val="es-MX"/>
        </w:rPr>
      </w:pPr>
    </w:p>
    <w:p w:rsidR="00A41E6C" w:rsidRPr="00A41E6C" w:rsidRDefault="00C74C82" w:rsidP="00C74C82">
      <w:pPr>
        <w:jc w:val="both"/>
        <w:rPr>
          <w:rFonts w:ascii="Arial" w:hAnsi="Arial"/>
          <w:b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FD3A4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C754C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C74C82" w:rsidRDefault="00A41E6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Repetición del código de categoría</w:t>
            </w:r>
          </w:p>
        </w:tc>
      </w:tr>
      <w:tr w:rsidR="00A41E6C">
        <w:tc>
          <w:tcPr>
            <w:tcW w:w="637" w:type="dxa"/>
          </w:tcPr>
          <w:p w:rsidR="00A41E6C" w:rsidRDefault="00FD3A4D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A41E6C">
              <w:rPr>
                <w:rFonts w:ascii="Arial" w:hAnsi="Arial"/>
                <w:sz w:val="24"/>
                <w:lang w:val="es-MX"/>
              </w:rPr>
              <w:t>.1</w:t>
            </w:r>
            <w:r w:rsidR="00C754C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41E6C" w:rsidRDefault="00A41E6C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 iniciar sesión.</w:t>
            </w:r>
          </w:p>
        </w:tc>
      </w:tr>
      <w:tr w:rsidR="00A41E6C">
        <w:tc>
          <w:tcPr>
            <w:tcW w:w="637" w:type="dxa"/>
          </w:tcPr>
          <w:p w:rsidR="00A41E6C" w:rsidRDefault="00FD3A4D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A41E6C">
              <w:rPr>
                <w:rFonts w:ascii="Arial" w:hAnsi="Arial"/>
                <w:sz w:val="24"/>
                <w:lang w:val="es-MX"/>
              </w:rPr>
              <w:t>.2</w:t>
            </w:r>
            <w:r w:rsidR="00C754C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41E6C" w:rsidRDefault="00A41E6C" w:rsidP="00956C6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debe pulsar el botón </w:t>
            </w:r>
            <w:r w:rsidR="00956C66">
              <w:rPr>
                <w:rFonts w:ascii="Arial" w:hAnsi="Arial"/>
                <w:sz w:val="24"/>
                <w:lang w:val="es-MX"/>
              </w:rPr>
              <w:t>modificar</w:t>
            </w:r>
            <w:r>
              <w:rPr>
                <w:rFonts w:ascii="Arial" w:hAnsi="Arial"/>
                <w:sz w:val="24"/>
                <w:lang w:val="es-MX"/>
              </w:rPr>
              <w:t xml:space="preserve"> categoría.</w:t>
            </w:r>
          </w:p>
        </w:tc>
      </w:tr>
      <w:tr w:rsidR="00A41E6C">
        <w:tc>
          <w:tcPr>
            <w:tcW w:w="637" w:type="dxa"/>
          </w:tcPr>
          <w:p w:rsidR="00A41E6C" w:rsidRDefault="00FD3A4D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A41E6C">
              <w:rPr>
                <w:rFonts w:ascii="Arial" w:hAnsi="Arial"/>
                <w:sz w:val="24"/>
                <w:lang w:val="es-MX"/>
              </w:rPr>
              <w:t>.3</w:t>
            </w:r>
            <w:r w:rsidR="00C754CE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A41E6C" w:rsidRDefault="00A41E6C" w:rsidP="00644EB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la ventana respectiva para </w:t>
            </w:r>
            <w:r w:rsidR="00644EB6">
              <w:rPr>
                <w:rFonts w:ascii="Arial" w:hAnsi="Arial"/>
                <w:sz w:val="24"/>
                <w:lang w:val="es-MX"/>
              </w:rPr>
              <w:t>modificar una</w:t>
            </w:r>
            <w:r>
              <w:rPr>
                <w:rFonts w:ascii="Arial" w:hAnsi="Arial"/>
                <w:sz w:val="24"/>
                <w:lang w:val="es-MX"/>
              </w:rPr>
              <w:t xml:space="preserve"> categoría.</w:t>
            </w:r>
          </w:p>
        </w:tc>
      </w:tr>
      <w:tr w:rsidR="00C754CE">
        <w:tc>
          <w:tcPr>
            <w:tcW w:w="637" w:type="dxa"/>
          </w:tcPr>
          <w:p w:rsidR="00C754CE" w:rsidRDefault="00FD3A4D" w:rsidP="00A41E6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C754CE">
              <w:rPr>
                <w:rFonts w:ascii="Arial" w:hAnsi="Arial"/>
                <w:sz w:val="24"/>
                <w:lang w:val="es-MX"/>
              </w:rPr>
              <w:t>.4.</w:t>
            </w:r>
          </w:p>
        </w:tc>
        <w:tc>
          <w:tcPr>
            <w:tcW w:w="8080" w:type="dxa"/>
          </w:tcPr>
          <w:p w:rsidR="00C754CE" w:rsidRDefault="00C754CE" w:rsidP="00644EB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elige una categoría a modificar.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cuales quiera de los siguientes atributos: id categoría, descripción categoría, subcategoría.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presionar el botón modificar categoría.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toma los datos de los atributos, pero a la hora de actualizarlos en la base de datos encuentra un código de categoría duplicado y no modifica la categoría.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8.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indicando al administrador que hay una llave duplicada.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9.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cambia el código de la categoría, presiona el botón modificar categoría.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bookmarkStart w:id="0" w:name="_GoBack"/>
            <w:bookmarkEnd w:id="0"/>
            <w:r w:rsidR="00131698">
              <w:rPr>
                <w:rFonts w:ascii="Arial" w:hAnsi="Arial"/>
                <w:sz w:val="24"/>
                <w:lang w:val="es-MX"/>
              </w:rPr>
              <w:t>.</w:t>
            </w:r>
            <w:r w:rsidR="00F95286">
              <w:rPr>
                <w:rFonts w:ascii="Arial" w:hAnsi="Arial"/>
                <w:sz w:val="24"/>
                <w:lang w:val="es-MX"/>
              </w:rPr>
              <w:t>10.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</w:t>
            </w:r>
            <w:r w:rsidR="001208AE">
              <w:rPr>
                <w:rFonts w:ascii="Arial" w:hAnsi="Arial"/>
                <w:sz w:val="24"/>
                <w:lang w:val="es-MX"/>
              </w:rPr>
              <w:t>o hay llave duplicada y actualiza</w:t>
            </w:r>
            <w:r>
              <w:rPr>
                <w:rFonts w:ascii="Arial" w:hAnsi="Arial"/>
                <w:sz w:val="24"/>
                <w:lang w:val="es-MX"/>
              </w:rPr>
              <w:t xml:space="preserve"> la categoría en la base de datos.</w:t>
            </w:r>
          </w:p>
        </w:tc>
      </w:tr>
      <w:tr w:rsidR="00131698">
        <w:tc>
          <w:tcPr>
            <w:tcW w:w="637" w:type="dxa"/>
          </w:tcPr>
          <w:p w:rsidR="00131698" w:rsidRDefault="00FD3A4D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F95286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>11</w:t>
            </w:r>
            <w:r w:rsidR="00BE5979">
              <w:rPr>
                <w:rFonts w:ascii="Arial" w:hAnsi="Arial"/>
                <w:sz w:val="24"/>
                <w:lang w:val="es-MX"/>
              </w:rPr>
              <w:t>.</w:t>
            </w:r>
          </w:p>
        </w:tc>
        <w:tc>
          <w:tcPr>
            <w:tcW w:w="8080" w:type="dxa"/>
          </w:tcPr>
          <w:p w:rsidR="00131698" w:rsidRDefault="00131698" w:rsidP="0013169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FD3A4D">
        <w:tc>
          <w:tcPr>
            <w:tcW w:w="637" w:type="dxa"/>
          </w:tcPr>
          <w:p w:rsidR="00FD3A4D" w:rsidRDefault="00FD3A4D" w:rsidP="00FD3A4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</w:t>
            </w:r>
          </w:p>
        </w:tc>
        <w:tc>
          <w:tcPr>
            <w:tcW w:w="8080" w:type="dxa"/>
          </w:tcPr>
          <w:p w:rsidR="00FD3A4D" w:rsidRDefault="00FD3A4D" w:rsidP="00FD3A4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requeridos incompletos.</w:t>
            </w:r>
          </w:p>
        </w:tc>
      </w:tr>
      <w:tr w:rsidR="00FD3A4D">
        <w:tc>
          <w:tcPr>
            <w:tcW w:w="637" w:type="dxa"/>
          </w:tcPr>
          <w:p w:rsidR="00FD3A4D" w:rsidRDefault="00FD3A4D" w:rsidP="00FD3A4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FD3A4D" w:rsidRDefault="00FD3A4D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abre la ventana </w:t>
            </w:r>
            <w:r w:rsidR="00CC781C">
              <w:rPr>
                <w:rFonts w:ascii="Arial" w:hAnsi="Arial"/>
                <w:sz w:val="24"/>
                <w:lang w:val="es-MX"/>
              </w:rPr>
              <w:t>modificar categoría.</w:t>
            </w:r>
          </w:p>
        </w:tc>
      </w:tr>
      <w:tr w:rsidR="00FD3A4D">
        <w:tc>
          <w:tcPr>
            <w:tcW w:w="637" w:type="dxa"/>
          </w:tcPr>
          <w:p w:rsidR="00FD3A4D" w:rsidRDefault="00FD3A4D" w:rsidP="00FD3A4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2.2.</w:t>
            </w:r>
          </w:p>
        </w:tc>
        <w:tc>
          <w:tcPr>
            <w:tcW w:w="8080" w:type="dxa"/>
          </w:tcPr>
          <w:p w:rsidR="00FD3A4D" w:rsidRDefault="00FD3A4D" w:rsidP="00FD3A4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la ve</w:t>
            </w:r>
            <w:r w:rsidR="00CC781C">
              <w:rPr>
                <w:rFonts w:ascii="Arial" w:hAnsi="Arial"/>
                <w:sz w:val="24"/>
                <w:lang w:val="es-MX"/>
              </w:rPr>
              <w:t>ntana respectiva para modificar una categoría.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2.3.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cuales quiera de los siguientes atributos: id categoría, descripción categoría, subcategoría, pero deja algunos de los campos requeridos en blanco.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2.4.</w:t>
            </w:r>
          </w:p>
        </w:tc>
        <w:tc>
          <w:tcPr>
            <w:tcW w:w="8080" w:type="dxa"/>
          </w:tcPr>
          <w:p w:rsidR="00CC781C" w:rsidRDefault="00CC781C" w:rsidP="0032353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</w:t>
            </w:r>
            <w:r w:rsidR="00323536">
              <w:rPr>
                <w:rFonts w:ascii="Arial" w:hAnsi="Arial"/>
                <w:sz w:val="24"/>
                <w:lang w:val="es-MX"/>
              </w:rPr>
              <w:t>modificar categoría.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2.5.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requeridos están en blanco.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2.6.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los campos requeridos que necesitan ser llenados para poder efectuar la transacción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2.7.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completa dichos campos.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2.8.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</w:t>
            </w:r>
            <w:r w:rsidR="00323536">
              <w:rPr>
                <w:rFonts w:ascii="Arial" w:hAnsi="Arial"/>
                <w:sz w:val="24"/>
                <w:lang w:val="es-MX"/>
              </w:rPr>
              <w:t>modificar categoría.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2.9.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campos requeridos vacíos y registra los datos de los atributos en la base de datos.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2.10.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Campos con datos incorrectos.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3.1.</w:t>
            </w:r>
          </w:p>
        </w:tc>
        <w:tc>
          <w:tcPr>
            <w:tcW w:w="8080" w:type="dxa"/>
          </w:tcPr>
          <w:p w:rsidR="00CC781C" w:rsidRDefault="00CC781C" w:rsidP="0032353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abre la ventana</w:t>
            </w:r>
            <w:r w:rsidR="00323536">
              <w:rPr>
                <w:rFonts w:ascii="Arial" w:hAnsi="Arial"/>
                <w:sz w:val="24"/>
                <w:lang w:val="es-MX"/>
              </w:rPr>
              <w:t xml:space="preserve"> modificar 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CC781C">
        <w:tc>
          <w:tcPr>
            <w:tcW w:w="637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3.2.</w:t>
            </w:r>
          </w:p>
        </w:tc>
        <w:tc>
          <w:tcPr>
            <w:tcW w:w="8080" w:type="dxa"/>
          </w:tcPr>
          <w:p w:rsidR="00CC781C" w:rsidRDefault="00CC781C" w:rsidP="00CC781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muestra la ventana respectiva para </w:t>
            </w:r>
            <w:r w:rsidR="00323536">
              <w:rPr>
                <w:rFonts w:ascii="Arial" w:hAnsi="Arial"/>
                <w:sz w:val="24"/>
                <w:lang w:val="es-MX"/>
              </w:rPr>
              <w:t>modificar una 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3.3.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modifica cuales quiera de los siguientes atributos: id categoría, descripción categoría, subcategoría, pero pone texto en campos correspondientes a números y viceversa.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3.4.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</w:t>
            </w:r>
            <w:r w:rsidR="0078353B">
              <w:rPr>
                <w:rFonts w:ascii="Arial" w:hAnsi="Arial"/>
                <w:sz w:val="24"/>
                <w:lang w:val="es-MX"/>
              </w:rPr>
              <w:t>modificar 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3.5.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algunos de los campos tienen datos incorrectos.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lastRenderedPageBreak/>
              <w:t>3.6.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avisa cuales de los campos tienen datos incorrectos mediante un mensaje.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3.7.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corrige los datos de los atributos que le indico el sistema.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3.8.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da un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click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en el botón </w:t>
            </w:r>
            <w:r w:rsidR="00CE28F2">
              <w:rPr>
                <w:rFonts w:ascii="Arial" w:hAnsi="Arial"/>
                <w:sz w:val="24"/>
                <w:lang w:val="es-MX"/>
              </w:rPr>
              <w:t>modificar categoría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3.9.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identifica que no hay campos con datos incorrectos y registra los datos de los atributos en la base de datos.</w:t>
            </w:r>
          </w:p>
        </w:tc>
      </w:tr>
      <w:tr w:rsidR="00585704">
        <w:tc>
          <w:tcPr>
            <w:tcW w:w="637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3.10.</w:t>
            </w:r>
          </w:p>
        </w:tc>
        <w:tc>
          <w:tcPr>
            <w:tcW w:w="8080" w:type="dxa"/>
          </w:tcPr>
          <w:p w:rsidR="00585704" w:rsidRDefault="00585704" w:rsidP="0058570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con el éxito de la transacción.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0C633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0D5AC7" w:rsidRDefault="000D5AC7" w:rsidP="00480BE2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debería esperar a que se restablezca el servicio o llamar a soporte técnico.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0D5AC7" w:rsidTr="00480BE2">
        <w:tc>
          <w:tcPr>
            <w:tcW w:w="637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0D5AC7" w:rsidRDefault="000D5AC7" w:rsidP="00480BE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deberá llamar al soporte técnico para que le instalen uno de los respaldos recién hechos.</w:t>
            </w:r>
          </w:p>
        </w:tc>
      </w:tr>
    </w:tbl>
    <w:p w:rsidR="00F23C7C" w:rsidRDefault="00F23C7C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88" w:rsidRDefault="00D42388">
      <w:r>
        <w:separator/>
      </w:r>
    </w:p>
  </w:endnote>
  <w:endnote w:type="continuationSeparator" w:id="0">
    <w:p w:rsidR="00D42388" w:rsidRDefault="00D4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388" w:rsidRDefault="00D42388">
      <w:r>
        <w:separator/>
      </w:r>
    </w:p>
  </w:footnote>
  <w:footnote w:type="continuationSeparator" w:id="0">
    <w:p w:rsidR="00D42388" w:rsidRDefault="00D42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BE5979">
      <w:rPr>
        <w:noProof/>
        <w:lang w:val="es-MX"/>
      </w:rPr>
      <w:t>30/10/a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E5979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1AAE487C"/>
    <w:multiLevelType w:val="hybridMultilevel"/>
    <w:tmpl w:val="DD1AC6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2E1126"/>
    <w:multiLevelType w:val="hybridMultilevel"/>
    <w:tmpl w:val="1D42C2A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93"/>
    <w:rsid w:val="00055633"/>
    <w:rsid w:val="000A199E"/>
    <w:rsid w:val="000C6334"/>
    <w:rsid w:val="000D5AC7"/>
    <w:rsid w:val="000E75C4"/>
    <w:rsid w:val="001208AE"/>
    <w:rsid w:val="00131698"/>
    <w:rsid w:val="001D4765"/>
    <w:rsid w:val="00323536"/>
    <w:rsid w:val="00445EA1"/>
    <w:rsid w:val="004B5950"/>
    <w:rsid w:val="004C6DFD"/>
    <w:rsid w:val="00585704"/>
    <w:rsid w:val="00617FEA"/>
    <w:rsid w:val="0063227C"/>
    <w:rsid w:val="00641E2A"/>
    <w:rsid w:val="00644EB6"/>
    <w:rsid w:val="006462FF"/>
    <w:rsid w:val="0078353B"/>
    <w:rsid w:val="00891987"/>
    <w:rsid w:val="008A3706"/>
    <w:rsid w:val="00911425"/>
    <w:rsid w:val="00956C66"/>
    <w:rsid w:val="009A4607"/>
    <w:rsid w:val="009F0477"/>
    <w:rsid w:val="00A14E62"/>
    <w:rsid w:val="00A41E6C"/>
    <w:rsid w:val="00A8407C"/>
    <w:rsid w:val="00B133C2"/>
    <w:rsid w:val="00B74279"/>
    <w:rsid w:val="00BC39BF"/>
    <w:rsid w:val="00BE5979"/>
    <w:rsid w:val="00C05049"/>
    <w:rsid w:val="00C11F93"/>
    <w:rsid w:val="00C74C82"/>
    <w:rsid w:val="00C754CE"/>
    <w:rsid w:val="00CC4F0A"/>
    <w:rsid w:val="00CC781C"/>
    <w:rsid w:val="00CE28F2"/>
    <w:rsid w:val="00D42388"/>
    <w:rsid w:val="00D97263"/>
    <w:rsid w:val="00DE3E7F"/>
    <w:rsid w:val="00E34099"/>
    <w:rsid w:val="00EE0B1F"/>
    <w:rsid w:val="00F23C7C"/>
    <w:rsid w:val="00F61445"/>
    <w:rsid w:val="00F95286"/>
    <w:rsid w:val="00F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08D22-A70C-4D26-AA57-51C7F2E9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61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nand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20</TotalTime>
  <Pages>3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Fernando</dc:creator>
  <cp:keywords/>
  <cp:lastModifiedBy>Luis Fernando</cp:lastModifiedBy>
  <cp:revision>34</cp:revision>
  <cp:lastPrinted>2014-10-28T00:51:00Z</cp:lastPrinted>
  <dcterms:created xsi:type="dcterms:W3CDTF">2014-10-30T16:19:00Z</dcterms:created>
  <dcterms:modified xsi:type="dcterms:W3CDTF">2014-10-30T16:42:00Z</dcterms:modified>
</cp:coreProperties>
</file>
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3114EA">
      <w:pPr>
        <w:jc w:val="center"/>
      </w:pPr>
      <w:r>
        <w:t>(Versión 1.2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3114EA">
        <w:rPr>
          <w:rFonts w:ascii="Arial" w:hAnsi="Arial"/>
          <w:sz w:val="24"/>
          <w:lang w:val="es-MX"/>
        </w:rPr>
        <w:t xml:space="preserve"> Buscar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636C54">
        <w:rPr>
          <w:rFonts w:ascii="Arial" w:hAnsi="Arial"/>
          <w:sz w:val="24"/>
          <w:lang w:val="es-MX"/>
        </w:rPr>
        <w:t xml:space="preserve"> Administrador, Empleado.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D5708B">
        <w:rPr>
          <w:rFonts w:ascii="Arial" w:hAnsi="Arial"/>
          <w:sz w:val="24"/>
          <w:lang w:val="es-MX"/>
        </w:rPr>
        <w:t xml:space="preserve"> Buscar clientes para ver sus cuentas pendientes con la tienda.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02E3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B02E35">
        <w:rPr>
          <w:rFonts w:ascii="Arial" w:hAnsi="Arial"/>
          <w:sz w:val="24"/>
          <w:lang w:val="es-MX"/>
        </w:rPr>
        <w:t xml:space="preserve"> Buscar clientes en la base de datos y mostrarlos a los actores para su posterior selección, que cumplan con los atributos: cédula, nombre y apellidos.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02E35" w:rsidRPr="00B02E35" w:rsidRDefault="00DE3E7F" w:rsidP="00B02E3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B02E35">
        <w:rPr>
          <w:rFonts w:ascii="Arial" w:hAnsi="Arial"/>
          <w:sz w:val="24"/>
          <w:lang w:val="es-MX"/>
        </w:rPr>
        <w:t xml:space="preserve"> Las funciones asociadas a este caso de uso se encuentran contenidas en el punto 14.2 Búsqueda de Cliente en el documento de especificación de requerimientos funcionales.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0A08E6" w:rsidRPr="000A08E6" w:rsidRDefault="00DE3E7F" w:rsidP="000A08E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0A08E6">
        <w:rPr>
          <w:rFonts w:ascii="Arial" w:hAnsi="Arial"/>
          <w:sz w:val="24"/>
          <w:lang w:val="es-MX"/>
        </w:rPr>
        <w:t xml:space="preserve"> </w:t>
      </w:r>
      <w:hyperlink r:id="rId7" w:history="1">
        <w:r w:rsidR="000A08E6" w:rsidRPr="000A08E6">
          <w:rPr>
            <w:rStyle w:val="Hipervnculo"/>
            <w:rFonts w:ascii="Arial" w:hAnsi="Arial"/>
            <w:sz w:val="24"/>
            <w:lang w:val="es-MX"/>
          </w:rPr>
          <w:t>Cancelar Factura</w:t>
        </w:r>
      </w:hyperlink>
      <w:r w:rsidR="000A08E6">
        <w:rPr>
          <w:rFonts w:ascii="Arial" w:hAnsi="Arial"/>
          <w:sz w:val="24"/>
          <w:lang w:val="es-MX"/>
        </w:rPr>
        <w:t xml:space="preserve"> </w:t>
      </w:r>
      <w:r w:rsidR="00957CB6">
        <w:rPr>
          <w:rFonts w:ascii="Arial" w:hAnsi="Arial"/>
          <w:sz w:val="24"/>
          <w:lang w:val="es-MX"/>
        </w:rPr>
        <w:t>&lt;&lt;contiene</w:t>
      </w:r>
      <w:r w:rsidR="000A08E6">
        <w:rPr>
          <w:rFonts w:ascii="Arial" w:hAnsi="Arial"/>
          <w:sz w:val="24"/>
          <w:lang w:val="es-MX"/>
        </w:rPr>
        <w:t xml:space="preserve"> a&gt;&gt; Buscar Cliente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247DFC" w:rsidRDefault="00247DFC" w:rsidP="00247DFC">
      <w:pPr>
        <w:pStyle w:val="Prrafodelista"/>
        <w:rPr>
          <w:rFonts w:ascii="Arial" w:hAnsi="Arial"/>
          <w:sz w:val="24"/>
          <w:lang w:val="es-MX"/>
        </w:rPr>
      </w:pPr>
    </w:p>
    <w:p w:rsidR="00247DFC" w:rsidRPr="00247DFC" w:rsidRDefault="00247DFC" w:rsidP="00247DFC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Los actores deben iniciar sesión en el sistema.</w:t>
      </w:r>
    </w:p>
    <w:p w:rsidR="00DE3E7F" w:rsidRDefault="00DE3E7F" w:rsidP="00EE48E0">
      <w:pPr>
        <w:ind w:left="360"/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6840CC" w:rsidRDefault="006840CC" w:rsidP="006840CC">
      <w:pPr>
        <w:jc w:val="both"/>
        <w:rPr>
          <w:rFonts w:ascii="Arial" w:hAnsi="Arial"/>
          <w:sz w:val="24"/>
          <w:lang w:val="es-MX"/>
        </w:rPr>
      </w:pPr>
    </w:p>
    <w:p w:rsidR="00C74C82" w:rsidRDefault="006840CC" w:rsidP="00C74C82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Cliente cargado en la ventana de Cancelar Facturas.</w:t>
      </w:r>
    </w:p>
    <w:p w:rsidR="006840CC" w:rsidRPr="006840CC" w:rsidRDefault="006840CC" w:rsidP="00C74C82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Facturas del cliente cargado, desplegadas en la ventana Cancelar Facturas.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3D1AB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3D1AB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actor abre la ventana Cancelar Facturas.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3D1AB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3D1AB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la levanta.</w:t>
            </w:r>
          </w:p>
        </w:tc>
      </w:tr>
      <w:tr w:rsidR="003D1AB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D1AB0" w:rsidRDefault="006816A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D1AB0" w:rsidRDefault="006816A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actor presiona el botón buscar cliente.</w:t>
            </w:r>
          </w:p>
        </w:tc>
      </w:tr>
      <w:tr w:rsidR="003D1AB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D1AB0" w:rsidRDefault="006816A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3D1AB0" w:rsidRDefault="006816A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levanta una ventana para la búsqueda de cliente.</w:t>
            </w:r>
          </w:p>
        </w:tc>
      </w:tr>
      <w:tr w:rsidR="003D1AB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D1AB0" w:rsidRDefault="006816A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5. </w:t>
            </w:r>
          </w:p>
        </w:tc>
        <w:tc>
          <w:tcPr>
            <w:tcW w:w="8080" w:type="dxa"/>
          </w:tcPr>
          <w:p w:rsidR="003D1AB0" w:rsidRDefault="00AB0F9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actor escoge un cliente ubicado en la tabla.</w:t>
            </w:r>
          </w:p>
        </w:tc>
      </w:tr>
      <w:tr w:rsidR="003D1AB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D1AB0" w:rsidRDefault="00AB0F9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3D1AB0" w:rsidRDefault="00AB0F9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los datos de ese cliente en la ventana Cancelar Facturas.</w:t>
            </w:r>
          </w:p>
        </w:tc>
      </w:tr>
      <w:tr w:rsidR="003D1AB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D1AB0" w:rsidRDefault="00AB0F9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3D1AB0" w:rsidRDefault="00AB0F9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cierra la ventana para la búsqueda para cliente.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B77F5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B77F5A"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B77F5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B77F5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Búsqueda por filtro.</w:t>
            </w:r>
          </w:p>
        </w:tc>
      </w:tr>
      <w:tr w:rsidR="00B77F5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actor abre la ventana Cancelar Facturas.</w:t>
            </w:r>
          </w:p>
        </w:tc>
      </w:tr>
      <w:tr w:rsidR="00B77F5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1.2.</w:t>
            </w:r>
          </w:p>
        </w:tc>
        <w:tc>
          <w:tcPr>
            <w:tcW w:w="8080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la levanta.</w:t>
            </w:r>
          </w:p>
        </w:tc>
      </w:tr>
      <w:tr w:rsidR="00B77F5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1.3.</w:t>
            </w:r>
          </w:p>
        </w:tc>
        <w:tc>
          <w:tcPr>
            <w:tcW w:w="8080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actor presiona el botón buscar cliente.</w:t>
            </w:r>
          </w:p>
        </w:tc>
      </w:tr>
      <w:tr w:rsidR="00B77F5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1.4.</w:t>
            </w:r>
          </w:p>
        </w:tc>
        <w:tc>
          <w:tcPr>
            <w:tcW w:w="8080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levanta una ventana para la búsqueda de cliente.</w:t>
            </w:r>
          </w:p>
        </w:tc>
      </w:tr>
      <w:tr w:rsidR="00B77F5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1.5.</w:t>
            </w:r>
          </w:p>
        </w:tc>
        <w:tc>
          <w:tcPr>
            <w:tcW w:w="8080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actor escribe en el filtro superior a la tabla, la cédula o el nombre de un cliente.</w:t>
            </w:r>
          </w:p>
        </w:tc>
      </w:tr>
      <w:tr w:rsidR="00B77F5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1.6.</w:t>
            </w:r>
          </w:p>
        </w:tc>
        <w:tc>
          <w:tcPr>
            <w:tcW w:w="8080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los datos en la tabla de acuerdo a lo que el actor puso como parámetros de búsqueda.</w:t>
            </w:r>
          </w:p>
        </w:tc>
      </w:tr>
      <w:tr w:rsidR="00B77F5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1.7.</w:t>
            </w:r>
          </w:p>
        </w:tc>
        <w:tc>
          <w:tcPr>
            <w:tcW w:w="8080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actor selecciona un cliente de la tabla.</w:t>
            </w:r>
          </w:p>
        </w:tc>
      </w:tr>
      <w:tr w:rsidR="00B77F5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77F5A" w:rsidRDefault="00BA3F32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1.8.</w:t>
            </w:r>
          </w:p>
        </w:tc>
        <w:tc>
          <w:tcPr>
            <w:tcW w:w="8080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los datos de ese cliente en la ventana Cancelar Facturas.</w:t>
            </w:r>
          </w:p>
        </w:tc>
      </w:tr>
      <w:tr w:rsidR="00B77F5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77F5A" w:rsidRDefault="00BA3F32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1.9.</w:t>
            </w:r>
          </w:p>
        </w:tc>
        <w:tc>
          <w:tcPr>
            <w:tcW w:w="8080" w:type="dxa"/>
          </w:tcPr>
          <w:p w:rsidR="00B77F5A" w:rsidRDefault="00B77F5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cierra la ventana para la búsqueda para cliente.</w:t>
            </w:r>
          </w:p>
        </w:tc>
      </w:tr>
      <w:tr w:rsidR="00B77F5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77F5A" w:rsidRDefault="009B326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B77F5A" w:rsidRDefault="009B326A" w:rsidP="00B77F5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Búsqueda por filtro sin datos cargados.</w:t>
            </w:r>
          </w:p>
        </w:tc>
      </w:tr>
      <w:tr w:rsidR="009B326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actor abre la ventana Cancelar Facturas.</w:t>
            </w:r>
          </w:p>
        </w:tc>
      </w:tr>
      <w:tr w:rsidR="009B326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2.2.</w:t>
            </w:r>
          </w:p>
        </w:tc>
        <w:tc>
          <w:tcPr>
            <w:tcW w:w="8080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la levanta.</w:t>
            </w:r>
          </w:p>
        </w:tc>
      </w:tr>
      <w:tr w:rsidR="009B326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2.3.</w:t>
            </w:r>
          </w:p>
        </w:tc>
        <w:tc>
          <w:tcPr>
            <w:tcW w:w="8080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actor presiona el botón buscar cliente.</w:t>
            </w:r>
          </w:p>
        </w:tc>
      </w:tr>
      <w:tr w:rsidR="009B326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2.4.</w:t>
            </w:r>
          </w:p>
        </w:tc>
        <w:tc>
          <w:tcPr>
            <w:tcW w:w="8080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levanta una ventana para la búsqueda de cliente.</w:t>
            </w:r>
          </w:p>
        </w:tc>
      </w:tr>
      <w:tr w:rsidR="009B326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2.5.</w:t>
            </w:r>
          </w:p>
        </w:tc>
        <w:tc>
          <w:tcPr>
            <w:tcW w:w="8080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actor escribe en el filtro superior a la tabla, la cédula o el nombre de un cliente</w:t>
            </w:r>
            <w:r w:rsidR="00D64C51">
              <w:rPr>
                <w:rFonts w:ascii="Arial" w:hAnsi="Arial"/>
                <w:sz w:val="24"/>
                <w:lang w:val="es-MX"/>
              </w:rPr>
              <w:t xml:space="preserve"> que no existe en la base de datos.</w:t>
            </w:r>
          </w:p>
        </w:tc>
      </w:tr>
      <w:tr w:rsidR="00D64C51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D64C51" w:rsidRDefault="00D64C51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2.6.</w:t>
            </w:r>
          </w:p>
        </w:tc>
        <w:tc>
          <w:tcPr>
            <w:tcW w:w="8080" w:type="dxa"/>
          </w:tcPr>
          <w:p w:rsidR="00D64C51" w:rsidRDefault="00D64C51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 mediante un mensaje que los datos ingresados como parámetros no pertenecen a ningún cliente.</w:t>
            </w:r>
          </w:p>
        </w:tc>
      </w:tr>
      <w:tr w:rsidR="00D64C51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D64C51" w:rsidRDefault="003B49C4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  <w:r w:rsidR="00D64C51"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D64C51" w:rsidRDefault="00D64C51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actor borra y reescribe los parámetros de búsqueda.</w:t>
            </w:r>
          </w:p>
        </w:tc>
      </w:tr>
      <w:tr w:rsidR="009B326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D64C51">
              <w:rPr>
                <w:rFonts w:ascii="Arial" w:hAnsi="Arial"/>
                <w:sz w:val="24"/>
                <w:lang w:val="es-MX"/>
              </w:rPr>
              <w:t>.8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los datos en la tabla de acuerdo a lo que el actor puso como parámetros de búsqueda.</w:t>
            </w:r>
          </w:p>
        </w:tc>
      </w:tr>
      <w:tr w:rsidR="009B326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D64C51">
              <w:rPr>
                <w:rFonts w:ascii="Arial" w:hAnsi="Arial"/>
                <w:sz w:val="24"/>
                <w:lang w:val="es-MX"/>
              </w:rPr>
              <w:t>.9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actor selecciona un cliente de la tabla.</w:t>
            </w:r>
          </w:p>
        </w:tc>
      </w:tr>
      <w:tr w:rsidR="009B326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D64C51">
              <w:rPr>
                <w:rFonts w:ascii="Arial" w:hAnsi="Arial"/>
                <w:sz w:val="24"/>
                <w:lang w:val="es-MX"/>
              </w:rPr>
              <w:t>.10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los datos de ese cliente en la ventana Cancelar Facturas.</w:t>
            </w:r>
          </w:p>
        </w:tc>
      </w:tr>
      <w:tr w:rsidR="009B326A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B326A" w:rsidRDefault="009B326A" w:rsidP="00D64C51">
            <w:pPr>
              <w:ind w:left="708" w:hanging="708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D64C51">
              <w:rPr>
                <w:rFonts w:ascii="Arial" w:hAnsi="Arial"/>
                <w:sz w:val="24"/>
                <w:lang w:val="es-MX"/>
              </w:rPr>
              <w:t>.11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9B326A" w:rsidRDefault="009B326A" w:rsidP="009B326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cierra la ventana para la búsqueda para cliente.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D87CA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57E59" w:rsidRDefault="00957E59" w:rsidP="00FE6F03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llamar al soporte técnico.</w:t>
            </w:r>
          </w:p>
        </w:tc>
      </w:tr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957E59" w:rsidTr="00FE6F03">
        <w:tc>
          <w:tcPr>
            <w:tcW w:w="637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957E59" w:rsidRDefault="00957E59" w:rsidP="00FE6F0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llamar al soporte técnico para que le instalen uno de los respaldos recién hechos.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8360B9" w:rsidRDefault="008360B9">
      <w:pPr>
        <w:jc w:val="both"/>
        <w:rPr>
          <w:rFonts w:ascii="Arial" w:hAnsi="Arial"/>
          <w:b/>
          <w:sz w:val="24"/>
          <w:lang w:val="es-MX"/>
        </w:rPr>
      </w:pPr>
    </w:p>
    <w:p w:rsidR="008360B9" w:rsidRDefault="008360B9">
      <w:pPr>
        <w:jc w:val="both"/>
        <w:rPr>
          <w:rFonts w:ascii="Arial" w:hAnsi="Arial"/>
          <w:b/>
          <w:sz w:val="24"/>
          <w:lang w:val="es-MX"/>
        </w:rPr>
      </w:pPr>
    </w:p>
    <w:p w:rsidR="008360B9" w:rsidRDefault="008360B9">
      <w:pPr>
        <w:jc w:val="both"/>
        <w:rPr>
          <w:rFonts w:ascii="Arial" w:hAnsi="Arial"/>
          <w:b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  <w:r>
        <w:rPr>
          <w:rFonts w:ascii="Arial" w:hAnsi="Arial"/>
          <w:b/>
          <w:sz w:val="24"/>
          <w:lang w:val="es-MX"/>
        </w:rPr>
        <w:lastRenderedPageBreak/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289" w:rsidRDefault="00D36289">
      <w:r>
        <w:separator/>
      </w:r>
    </w:p>
  </w:endnote>
  <w:endnote w:type="continuationSeparator" w:id="0">
    <w:p w:rsidR="00D36289" w:rsidRDefault="00D3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289" w:rsidRDefault="00D36289">
      <w:r>
        <w:separator/>
      </w:r>
    </w:p>
  </w:footnote>
  <w:footnote w:type="continuationSeparator" w:id="0">
    <w:p w:rsidR="00D36289" w:rsidRDefault="00D36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3114EA">
      <w:rPr>
        <w:noProof/>
        <w:lang w:val="es-MX"/>
      </w:rPr>
      <w:t>30/10/a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360B9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0677959"/>
    <w:multiLevelType w:val="hybridMultilevel"/>
    <w:tmpl w:val="0592FCB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EA"/>
    <w:rsid w:val="000A08E6"/>
    <w:rsid w:val="00247DFC"/>
    <w:rsid w:val="003114EA"/>
    <w:rsid w:val="003B49C4"/>
    <w:rsid w:val="003D1AB0"/>
    <w:rsid w:val="004073A0"/>
    <w:rsid w:val="004A3C06"/>
    <w:rsid w:val="00636C54"/>
    <w:rsid w:val="006816AE"/>
    <w:rsid w:val="006840CC"/>
    <w:rsid w:val="006F4A45"/>
    <w:rsid w:val="007B5CFC"/>
    <w:rsid w:val="008360B9"/>
    <w:rsid w:val="00957CB6"/>
    <w:rsid w:val="00957E59"/>
    <w:rsid w:val="009B326A"/>
    <w:rsid w:val="00AB0F9B"/>
    <w:rsid w:val="00B02E35"/>
    <w:rsid w:val="00B77F5A"/>
    <w:rsid w:val="00BA3F32"/>
    <w:rsid w:val="00C74C82"/>
    <w:rsid w:val="00D22381"/>
    <w:rsid w:val="00D36289"/>
    <w:rsid w:val="00D5708B"/>
    <w:rsid w:val="00D64C51"/>
    <w:rsid w:val="00D87CAD"/>
    <w:rsid w:val="00DE3E7F"/>
    <w:rsid w:val="00E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5E726-1DEA-4542-85E7-65B3951E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B02E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0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Documents/GitHub/PROCARIBE/Documentaci&#243;n%20(Daniel,Ariel,Luis,Keyner)/ECUs/Casos%20Uso%20Textuales%20KEYNER/Cancelar%20Factura%20caso%20de%20uso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24</TotalTime>
  <Pages>3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Luis Fernando</cp:lastModifiedBy>
  <cp:revision>27</cp:revision>
  <cp:lastPrinted>1601-01-01T00:00:00Z</cp:lastPrinted>
  <dcterms:created xsi:type="dcterms:W3CDTF">2014-10-30T13:38:00Z</dcterms:created>
  <dcterms:modified xsi:type="dcterms:W3CDTF">2014-10-30T14:10:00Z</dcterms:modified>
</cp:coreProperties>
</file>
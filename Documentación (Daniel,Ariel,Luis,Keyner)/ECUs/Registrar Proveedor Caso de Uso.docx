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Registrar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Para registrar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10E2">
        <w:rPr>
          <w:rFonts w:ascii="Arial" w:hAnsi="Arial"/>
          <w:sz w:val="24"/>
          <w:lang w:val="es-MX"/>
        </w:rPr>
        <w:t xml:space="preserve"> Registrar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Con el fin de mante</w:t>
      </w:r>
      <w:r w:rsidR="005A6C70">
        <w:rPr>
          <w:rFonts w:ascii="Arial" w:hAnsi="Arial"/>
          <w:sz w:val="24"/>
          <w:lang w:val="es-MX"/>
        </w:rPr>
        <w:t xml:space="preserve">ner un registro de los proveedores que abastecen a </w:t>
      </w:r>
      <w:r w:rsidR="00EC1D1C">
        <w:rPr>
          <w:rFonts w:ascii="Arial" w:hAnsi="Arial"/>
          <w:sz w:val="24"/>
          <w:lang w:val="es-MX"/>
        </w:rPr>
        <w:t>la sucursal.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EC1D1C" w:rsidRPr="00EC1D1C">
        <w:rPr>
          <w:rFonts w:ascii="Arial" w:hAnsi="Arial"/>
          <w:sz w:val="24"/>
          <w:lang w:val="es-MX"/>
        </w:rPr>
        <w:t>5.1. Registro de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B25A11" w:rsidRDefault="00DE3E7F" w:rsidP="00360429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B25A11">
        <w:rPr>
          <w:rFonts w:ascii="Arial" w:hAnsi="Arial"/>
          <w:b/>
          <w:sz w:val="24"/>
          <w:lang w:val="es-MX"/>
        </w:rPr>
        <w:t>Casos de Uso asociados</w:t>
      </w:r>
      <w:r w:rsidRPr="00B25A11">
        <w:rPr>
          <w:rFonts w:ascii="Arial" w:hAnsi="Arial"/>
          <w:sz w:val="24"/>
          <w:lang w:val="es-MX"/>
        </w:rPr>
        <w:t>:</w:t>
      </w:r>
      <w:r w:rsidR="007A14C6" w:rsidRPr="00B25A11">
        <w:rPr>
          <w:rFonts w:ascii="Arial" w:hAnsi="Arial"/>
          <w:sz w:val="24"/>
          <w:lang w:val="es-MX"/>
        </w:rPr>
        <w:t xml:space="preserve"> </w:t>
      </w:r>
      <w:r w:rsidR="00782119">
        <w:rPr>
          <w:rFonts w:ascii="Arial" w:hAnsi="Arial"/>
          <w:sz w:val="24"/>
          <w:lang w:val="es-MX"/>
        </w:rPr>
        <w:t xml:space="preserve">Administrar </w:t>
      </w:r>
      <w:bookmarkStart w:id="0" w:name="_GoBack"/>
      <w:bookmarkEnd w:id="0"/>
      <w:r w:rsidR="00B25A11">
        <w:rPr>
          <w:rFonts w:ascii="Arial" w:hAnsi="Arial"/>
          <w:sz w:val="24"/>
          <w:lang w:val="es-MX"/>
        </w:rPr>
        <w:t>proveedores &lt;&lt;extiende a&gt;&gt; Registrar Proveedor.</w:t>
      </w: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5A6C70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Registro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del registro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completa los siguientes datos: código, nombre, plazo, teléfono, cuenta bancaria, fax, email, ubicación, cuentas por pagar.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>k en el botón registrar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que se ha registrado.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9C52D4" w:rsidRDefault="009C52D4">
      <w:pPr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br w:type="page"/>
      </w:r>
    </w:p>
    <w:p w:rsidR="00305818" w:rsidRPr="00F61809" w:rsidRDefault="00C74C82" w:rsidP="00F6180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5818" w:rsidRDefault="00305818" w:rsidP="007C4E9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F61809" w:rsidTr="007C4E91">
        <w:tc>
          <w:tcPr>
            <w:tcW w:w="637" w:type="dxa"/>
          </w:tcPr>
          <w:p w:rsidR="00F61809" w:rsidRPr="00F61809" w:rsidRDefault="00F61809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F61809" w:rsidRPr="00F61809" w:rsidRDefault="00F61809" w:rsidP="00F61809">
            <w:pPr>
              <w:pStyle w:val="Ttulo2"/>
              <w:jc w:val="left"/>
              <w:rPr>
                <w:b w:val="0"/>
              </w:rPr>
            </w:pPr>
            <w:r>
              <w:rPr>
                <w:b w:val="0"/>
              </w:rPr>
              <w:t>Repetición del código del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4403A0"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4403A0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305818"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0D3EA5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4403A0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305818"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05818" w:rsidRDefault="00305818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completa los siguientes datos: </w:t>
            </w:r>
            <w:r w:rsidR="00B93D6B">
              <w:rPr>
                <w:rFonts w:ascii="Arial" w:hAnsi="Arial"/>
                <w:sz w:val="24"/>
                <w:lang w:val="es-MX"/>
              </w:rPr>
              <w:t>código, nombre, plazo, teléfono, cuenta bancaria, fax, email, ubicación, cuentas por pagar.</w:t>
            </w:r>
          </w:p>
        </w:tc>
      </w:tr>
      <w:tr w:rsidR="00305818" w:rsidTr="007C4E91">
        <w:tc>
          <w:tcPr>
            <w:tcW w:w="637" w:type="dxa"/>
          </w:tcPr>
          <w:p w:rsidR="00305818" w:rsidRDefault="004403A0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305818"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B93D6B">
              <w:rPr>
                <w:rFonts w:ascii="Arial" w:hAnsi="Arial"/>
                <w:sz w:val="24"/>
                <w:lang w:val="es-MX"/>
              </w:rPr>
              <w:t>k en el botón registrar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05818" w:rsidTr="007C4E91">
        <w:tc>
          <w:tcPr>
            <w:tcW w:w="637" w:type="dxa"/>
          </w:tcPr>
          <w:p w:rsidR="00305818" w:rsidRDefault="004403A0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305818"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atributos, pero a la hora de registrarse en la base de datos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encuentra un código de proveedor</w:t>
            </w:r>
            <w:r>
              <w:rPr>
                <w:rFonts w:ascii="Arial" w:hAnsi="Arial"/>
                <w:sz w:val="24"/>
                <w:lang w:val="es-MX"/>
              </w:rPr>
              <w:t xml:space="preserve"> duplicado y no </w:t>
            </w:r>
            <w:r w:rsidR="005654CE">
              <w:rPr>
                <w:rFonts w:ascii="Arial" w:hAnsi="Arial"/>
                <w:sz w:val="24"/>
                <w:lang w:val="es-MX"/>
              </w:rPr>
              <w:t>registra el proveedor</w:t>
            </w:r>
            <w:r w:rsidR="00120B51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305818" w:rsidTr="007C4E91">
        <w:tc>
          <w:tcPr>
            <w:tcW w:w="637" w:type="dxa"/>
          </w:tcPr>
          <w:p w:rsidR="00305818" w:rsidRDefault="004403A0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305818"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</w:t>
            </w:r>
            <w:r w:rsidR="00B93D6B">
              <w:rPr>
                <w:rFonts w:ascii="Arial" w:hAnsi="Arial"/>
                <w:sz w:val="24"/>
                <w:lang w:val="es-MX"/>
              </w:rPr>
              <w:t>el proveedor que</w:t>
            </w:r>
            <w:r w:rsidR="00120B51">
              <w:rPr>
                <w:rFonts w:ascii="Arial" w:hAnsi="Arial"/>
                <w:sz w:val="24"/>
                <w:lang w:val="es-MX"/>
              </w:rPr>
              <w:t xml:space="preserve"> tiene el código duplicado.</w:t>
            </w:r>
          </w:p>
        </w:tc>
      </w:tr>
      <w:tr w:rsidR="00120B51" w:rsidTr="007C4E91">
        <w:tc>
          <w:tcPr>
            <w:tcW w:w="637" w:type="dxa"/>
          </w:tcPr>
          <w:p w:rsidR="00120B51" w:rsidRDefault="004403A0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120B51"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</w:t>
            </w:r>
            <w:r w:rsidR="00B93D6B">
              <w:rPr>
                <w:rFonts w:ascii="Arial" w:hAnsi="Arial"/>
                <w:sz w:val="24"/>
                <w:lang w:val="es-MX"/>
              </w:rPr>
              <w:t>dor cambia el código del proveed</w:t>
            </w:r>
            <w:r>
              <w:rPr>
                <w:rFonts w:ascii="Arial" w:hAnsi="Arial"/>
                <w:sz w:val="24"/>
                <w:lang w:val="es-MX"/>
              </w:rPr>
              <w:t>o</w:t>
            </w:r>
            <w:r w:rsidR="00B93D6B">
              <w:rPr>
                <w:rFonts w:ascii="Arial" w:hAnsi="Arial"/>
                <w:sz w:val="24"/>
                <w:lang w:val="es-MX"/>
              </w:rPr>
              <w:t>r</w:t>
            </w:r>
            <w:r>
              <w:rPr>
                <w:rFonts w:ascii="Arial" w:hAnsi="Arial"/>
                <w:sz w:val="24"/>
                <w:lang w:val="es-MX"/>
              </w:rPr>
              <w:t>, pres</w:t>
            </w:r>
            <w:r w:rsidR="00B93D6B">
              <w:rPr>
                <w:rFonts w:ascii="Arial" w:hAnsi="Arial"/>
                <w:sz w:val="24"/>
                <w:lang w:val="es-MX"/>
              </w:rPr>
              <w:t>iona el botón registrar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20B51" w:rsidTr="007C4E91">
        <w:tc>
          <w:tcPr>
            <w:tcW w:w="637" w:type="dxa"/>
          </w:tcPr>
          <w:p w:rsidR="00120B51" w:rsidRDefault="004403A0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120B51">
              <w:rPr>
                <w:rFonts w:ascii="Arial" w:hAnsi="Arial"/>
                <w:sz w:val="24"/>
                <w:lang w:val="es-MX"/>
              </w:rPr>
              <w:t>8.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registra el proveedor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datos.</w:t>
            </w:r>
          </w:p>
        </w:tc>
      </w:tr>
      <w:tr w:rsidR="00120B51" w:rsidTr="007C4E91">
        <w:tc>
          <w:tcPr>
            <w:tcW w:w="637" w:type="dxa"/>
          </w:tcPr>
          <w:p w:rsidR="00120B51" w:rsidRDefault="004403A0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  <w:r w:rsidR="00120B51">
              <w:rPr>
                <w:rFonts w:ascii="Arial" w:hAnsi="Arial"/>
                <w:sz w:val="24"/>
                <w:lang w:val="es-MX"/>
              </w:rPr>
              <w:t>9.</w:t>
            </w:r>
          </w:p>
        </w:tc>
        <w:tc>
          <w:tcPr>
            <w:tcW w:w="8080" w:type="dxa"/>
          </w:tcPr>
          <w:p w:rsidR="00120B51" w:rsidRDefault="00120B51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  <w:tr w:rsidR="00AD5E8D" w:rsidTr="007C4E91">
        <w:tc>
          <w:tcPr>
            <w:tcW w:w="637" w:type="dxa"/>
          </w:tcPr>
          <w:p w:rsidR="00AD5E8D" w:rsidRDefault="00AD5E8D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AD5E8D" w:rsidRDefault="00AD5E8D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requeridos incompletos.</w:t>
            </w:r>
          </w:p>
        </w:tc>
      </w:tr>
      <w:tr w:rsidR="00AD5E8D" w:rsidTr="007C4E91">
        <w:tc>
          <w:tcPr>
            <w:tcW w:w="637" w:type="dxa"/>
          </w:tcPr>
          <w:p w:rsidR="00AD5E8D" w:rsidRDefault="00AD5E8D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  <w:r w:rsidR="00AA495A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AD5E8D" w:rsidRDefault="00AD5E8D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proveedor.</w:t>
            </w:r>
          </w:p>
        </w:tc>
      </w:tr>
      <w:tr w:rsidR="00AD5E8D" w:rsidTr="007C4E91">
        <w:tc>
          <w:tcPr>
            <w:tcW w:w="637" w:type="dxa"/>
          </w:tcPr>
          <w:p w:rsidR="00AD5E8D" w:rsidRDefault="00AD5E8D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</w:t>
            </w:r>
            <w:r w:rsidR="00AA495A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AD5E8D" w:rsidRDefault="00AD5E8D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proveedor.</w:t>
            </w:r>
          </w:p>
        </w:tc>
      </w:tr>
      <w:tr w:rsidR="00AD5E8D" w:rsidTr="007C4E91">
        <w:tc>
          <w:tcPr>
            <w:tcW w:w="637" w:type="dxa"/>
          </w:tcPr>
          <w:p w:rsidR="00AD5E8D" w:rsidRDefault="00AD5E8D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</w:t>
            </w:r>
            <w:r w:rsidR="00AA495A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AD5E8D" w:rsidRDefault="00AD5E8D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 de forma parcial, dejando algunos campos requeridos en blanco: código, nombre, plazo, teléfono, cuenta bancaria, fax, email, ubicación, cuentas por pagar.</w:t>
            </w:r>
          </w:p>
        </w:tc>
      </w:tr>
      <w:tr w:rsidR="00AD5E8D" w:rsidTr="007C4E91">
        <w:tc>
          <w:tcPr>
            <w:tcW w:w="637" w:type="dxa"/>
          </w:tcPr>
          <w:p w:rsidR="00AD5E8D" w:rsidRDefault="00AD5E8D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2.4</w:t>
            </w:r>
            <w:r w:rsidR="00AA495A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AD5E8D" w:rsidRDefault="00AD5E8D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registrar proveedor.</w:t>
            </w:r>
          </w:p>
        </w:tc>
      </w:tr>
      <w:tr w:rsidR="00AD5E8D" w:rsidTr="007C4E91">
        <w:tc>
          <w:tcPr>
            <w:tcW w:w="637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2.5.</w:t>
            </w:r>
          </w:p>
        </w:tc>
        <w:tc>
          <w:tcPr>
            <w:tcW w:w="8080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algunos de los campos requeridos están en blanco.</w:t>
            </w:r>
          </w:p>
        </w:tc>
      </w:tr>
      <w:tr w:rsidR="00AD5E8D" w:rsidTr="007C4E91">
        <w:tc>
          <w:tcPr>
            <w:tcW w:w="637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2.6.</w:t>
            </w:r>
          </w:p>
        </w:tc>
        <w:tc>
          <w:tcPr>
            <w:tcW w:w="8080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los campos requeridos que necesitan ser llenados para poder efectuar la transacción</w:t>
            </w:r>
          </w:p>
        </w:tc>
      </w:tr>
      <w:tr w:rsidR="00AD5E8D" w:rsidTr="007C4E91">
        <w:tc>
          <w:tcPr>
            <w:tcW w:w="637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2.7.</w:t>
            </w:r>
          </w:p>
        </w:tc>
        <w:tc>
          <w:tcPr>
            <w:tcW w:w="8080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dichos campos.</w:t>
            </w:r>
          </w:p>
        </w:tc>
      </w:tr>
      <w:tr w:rsidR="00AD5E8D" w:rsidTr="007C4E91">
        <w:tc>
          <w:tcPr>
            <w:tcW w:w="637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2.8.</w:t>
            </w:r>
          </w:p>
        </w:tc>
        <w:tc>
          <w:tcPr>
            <w:tcW w:w="8080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registrar proveedor.</w:t>
            </w:r>
          </w:p>
        </w:tc>
      </w:tr>
      <w:tr w:rsidR="00AD5E8D" w:rsidTr="007C4E91">
        <w:tc>
          <w:tcPr>
            <w:tcW w:w="637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2.9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AD5E8D" w:rsidRDefault="00AA495A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campos requeridos vacíos y registra los datos de los atributos en la base de datos.</w:t>
            </w:r>
          </w:p>
        </w:tc>
      </w:tr>
      <w:tr w:rsidR="00AD5E8D" w:rsidTr="007C4E91">
        <w:tc>
          <w:tcPr>
            <w:tcW w:w="637" w:type="dxa"/>
          </w:tcPr>
          <w:p w:rsidR="00AD5E8D" w:rsidRDefault="00A64B1F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2.10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AD5E8D" w:rsidRDefault="00A64B1F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  <w:tr w:rsidR="00AD5E8D" w:rsidTr="007C4E91">
        <w:tc>
          <w:tcPr>
            <w:tcW w:w="637" w:type="dxa"/>
          </w:tcPr>
          <w:p w:rsidR="00AD5E8D" w:rsidRDefault="004D75F4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AD5E8D" w:rsidRDefault="004D75F4" w:rsidP="00AD5E8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con datos incorrectos.</w:t>
            </w:r>
          </w:p>
        </w:tc>
      </w:tr>
      <w:tr w:rsidR="00F00C32" w:rsidTr="007C4E91">
        <w:tc>
          <w:tcPr>
            <w:tcW w:w="637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</w:t>
            </w:r>
          </w:p>
        </w:tc>
        <w:tc>
          <w:tcPr>
            <w:tcW w:w="8080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proveedor.</w:t>
            </w:r>
          </w:p>
        </w:tc>
      </w:tr>
      <w:tr w:rsidR="00F00C32" w:rsidTr="007C4E91">
        <w:tc>
          <w:tcPr>
            <w:tcW w:w="637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proveedor.</w:t>
            </w:r>
          </w:p>
        </w:tc>
      </w:tr>
      <w:tr w:rsidR="00F00C32" w:rsidTr="007C4E91">
        <w:tc>
          <w:tcPr>
            <w:tcW w:w="637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datos: código, nombre, plazo, teléfono, cuenta bancaria, fax, email, ubicación, cuentas por pagar, pero pone texto en campos donde deben ir números y viceversa.</w:t>
            </w:r>
          </w:p>
        </w:tc>
      </w:tr>
      <w:tr w:rsidR="00F00C32" w:rsidTr="007C4E91">
        <w:tc>
          <w:tcPr>
            <w:tcW w:w="637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registrar proveedor.</w:t>
            </w:r>
          </w:p>
        </w:tc>
      </w:tr>
      <w:tr w:rsidR="00F00C32" w:rsidTr="007C4E91">
        <w:tc>
          <w:tcPr>
            <w:tcW w:w="637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3.5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00C32" w:rsidRDefault="00F00C3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algunos de los campos tienen datos incorrectos.</w:t>
            </w:r>
          </w:p>
        </w:tc>
      </w:tr>
      <w:tr w:rsidR="00F00C32" w:rsidTr="007C4E91">
        <w:tc>
          <w:tcPr>
            <w:tcW w:w="637" w:type="dxa"/>
          </w:tcPr>
          <w:p w:rsidR="00F00C32" w:rsidRDefault="00C41775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3.6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00C32" w:rsidRDefault="00C41775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cuales de los campos tienen datos incorrectos mediante un mensaje.</w:t>
            </w:r>
          </w:p>
        </w:tc>
      </w:tr>
      <w:tr w:rsidR="00F00C32" w:rsidTr="007C4E91">
        <w:tc>
          <w:tcPr>
            <w:tcW w:w="637" w:type="dxa"/>
          </w:tcPr>
          <w:p w:rsidR="00F00C32" w:rsidRDefault="00C41775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3.7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00C32" w:rsidRDefault="00C41775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los datos de los atributos que le indico el sistema.</w:t>
            </w:r>
          </w:p>
        </w:tc>
      </w:tr>
      <w:tr w:rsidR="00F00C32" w:rsidTr="007C4E91">
        <w:tc>
          <w:tcPr>
            <w:tcW w:w="637" w:type="dxa"/>
          </w:tcPr>
          <w:p w:rsidR="00F00C32" w:rsidRDefault="00C41775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3.8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00C32" w:rsidRDefault="00C41775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registrar proveedor.</w:t>
            </w:r>
          </w:p>
        </w:tc>
      </w:tr>
      <w:tr w:rsidR="00F00C32" w:rsidTr="007C4E91">
        <w:tc>
          <w:tcPr>
            <w:tcW w:w="637" w:type="dxa"/>
          </w:tcPr>
          <w:p w:rsidR="00F00C32" w:rsidRDefault="00C41775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3.9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00C32" w:rsidRDefault="00C41775" w:rsidP="00C417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campos con datos incorrectos y registra los datos de los atributos en la base de datos.</w:t>
            </w:r>
          </w:p>
        </w:tc>
      </w:tr>
      <w:tr w:rsidR="00C41775" w:rsidTr="007C4E91">
        <w:tc>
          <w:tcPr>
            <w:tcW w:w="637" w:type="dxa"/>
          </w:tcPr>
          <w:p w:rsidR="00C41775" w:rsidRDefault="00B32592" w:rsidP="00F00C3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3.10.</w:t>
            </w:r>
          </w:p>
        </w:tc>
        <w:tc>
          <w:tcPr>
            <w:tcW w:w="8080" w:type="dxa"/>
          </w:tcPr>
          <w:p w:rsidR="00C41775" w:rsidRDefault="00C41775" w:rsidP="00C4177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  <w:r w:rsidR="000C00AE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  <w:r w:rsidR="000C00AE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C62FD0">
        <w:tc>
          <w:tcPr>
            <w:tcW w:w="637" w:type="dxa"/>
          </w:tcPr>
          <w:p w:rsidR="00C62FD0" w:rsidRDefault="00C62FD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C62FD0" w:rsidRDefault="00C62FD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C62FD0">
        <w:tc>
          <w:tcPr>
            <w:tcW w:w="637" w:type="dxa"/>
          </w:tcPr>
          <w:p w:rsidR="00C62FD0" w:rsidRDefault="00C62FD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  <w:r w:rsidR="000C00AE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C62FD0" w:rsidRDefault="00C62FD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C62FD0">
        <w:tc>
          <w:tcPr>
            <w:tcW w:w="637" w:type="dxa"/>
          </w:tcPr>
          <w:p w:rsidR="00C62FD0" w:rsidRDefault="00C62FD0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C62FD0" w:rsidRDefault="0037282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C62FD0">
        <w:tc>
          <w:tcPr>
            <w:tcW w:w="637" w:type="dxa"/>
          </w:tcPr>
          <w:p w:rsidR="00C62FD0" w:rsidRDefault="0037282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  <w:r w:rsidR="000C00AE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C62FD0" w:rsidRDefault="0037282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C62FD0">
        <w:tc>
          <w:tcPr>
            <w:tcW w:w="637" w:type="dxa"/>
          </w:tcPr>
          <w:p w:rsidR="00C62FD0" w:rsidRDefault="000C00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C62FD0" w:rsidRDefault="000C00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0C00AE">
        <w:tc>
          <w:tcPr>
            <w:tcW w:w="637" w:type="dxa"/>
          </w:tcPr>
          <w:p w:rsidR="000C00AE" w:rsidRDefault="000C00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0C00AE" w:rsidRDefault="000C00A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técnico.</w:t>
            </w:r>
          </w:p>
        </w:tc>
      </w:tr>
      <w:tr w:rsidR="00F13223">
        <w:tc>
          <w:tcPr>
            <w:tcW w:w="637" w:type="dxa"/>
          </w:tcPr>
          <w:p w:rsidR="00F13223" w:rsidRDefault="00F132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F13223" w:rsidRDefault="00F1322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F13223">
        <w:tc>
          <w:tcPr>
            <w:tcW w:w="637" w:type="dxa"/>
          </w:tcPr>
          <w:p w:rsidR="00F13223" w:rsidRDefault="00F13223" w:rsidP="00F1322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</w:t>
            </w:r>
            <w:r w:rsidR="00B32592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F13223" w:rsidRDefault="00F13223" w:rsidP="00F1322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 para que le instalen uno de los respaldos recién hechos.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A94" w:rsidRDefault="00490A94">
      <w:r>
        <w:separator/>
      </w:r>
    </w:p>
  </w:endnote>
  <w:endnote w:type="continuationSeparator" w:id="0">
    <w:p w:rsidR="00490A94" w:rsidRDefault="0049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A94" w:rsidRDefault="00490A94">
      <w:r>
        <w:separator/>
      </w:r>
    </w:p>
  </w:footnote>
  <w:footnote w:type="continuationSeparator" w:id="0">
    <w:p w:rsidR="00490A94" w:rsidRDefault="00490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B25A11">
      <w:rPr>
        <w:noProof/>
        <w:lang w:val="es-MX"/>
      </w:rPr>
      <w:t>30/10/a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82119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90E11"/>
    <w:rsid w:val="000C00AE"/>
    <w:rsid w:val="000D3EA5"/>
    <w:rsid w:val="00120B51"/>
    <w:rsid w:val="002B71D6"/>
    <w:rsid w:val="002F7BCC"/>
    <w:rsid w:val="00305818"/>
    <w:rsid w:val="0037282A"/>
    <w:rsid w:val="003F1E2A"/>
    <w:rsid w:val="00435173"/>
    <w:rsid w:val="004403A0"/>
    <w:rsid w:val="00490A94"/>
    <w:rsid w:val="004A027C"/>
    <w:rsid w:val="004A315F"/>
    <w:rsid w:val="004C7CAC"/>
    <w:rsid w:val="004D75F4"/>
    <w:rsid w:val="005427E2"/>
    <w:rsid w:val="005654CE"/>
    <w:rsid w:val="005A6C70"/>
    <w:rsid w:val="00717675"/>
    <w:rsid w:val="00782119"/>
    <w:rsid w:val="007A14C6"/>
    <w:rsid w:val="007D1ABC"/>
    <w:rsid w:val="009C52D4"/>
    <w:rsid w:val="00A64B1F"/>
    <w:rsid w:val="00AA495A"/>
    <w:rsid w:val="00AD5E8D"/>
    <w:rsid w:val="00B21EC1"/>
    <w:rsid w:val="00B25A11"/>
    <w:rsid w:val="00B32592"/>
    <w:rsid w:val="00B35AE0"/>
    <w:rsid w:val="00B37D85"/>
    <w:rsid w:val="00B93D6B"/>
    <w:rsid w:val="00BB10E2"/>
    <w:rsid w:val="00C41775"/>
    <w:rsid w:val="00C62FD0"/>
    <w:rsid w:val="00C74C82"/>
    <w:rsid w:val="00CC0935"/>
    <w:rsid w:val="00D167A7"/>
    <w:rsid w:val="00DE3E7F"/>
    <w:rsid w:val="00EC1D1C"/>
    <w:rsid w:val="00F00C32"/>
    <w:rsid w:val="00F13223"/>
    <w:rsid w:val="00F23DAC"/>
    <w:rsid w:val="00F61809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123</TotalTime>
  <Pages>3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27</cp:revision>
  <cp:lastPrinted>2014-10-21T16:12:00Z</cp:lastPrinted>
  <dcterms:created xsi:type="dcterms:W3CDTF">2014-10-21T14:46:00Z</dcterms:created>
  <dcterms:modified xsi:type="dcterms:W3CDTF">2014-10-30T16:18:00Z</dcterms:modified>
</cp:coreProperties>
</file>
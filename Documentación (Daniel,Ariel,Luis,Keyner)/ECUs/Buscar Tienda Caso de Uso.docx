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3F39EB">
      <w:pPr>
        <w:jc w:val="center"/>
      </w:pPr>
      <w:r>
        <w:t>(Versión 1.2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F39EB" w:rsidRDefault="00DE3E7F" w:rsidP="003F39E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3F39EB">
        <w:rPr>
          <w:rFonts w:ascii="Arial" w:hAnsi="Arial"/>
          <w:sz w:val="24"/>
          <w:lang w:val="es-MX"/>
        </w:rPr>
        <w:t xml:space="preserve"> Buscar tienda.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3F39EB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F39EB" w:rsidRDefault="00DE3E7F" w:rsidP="003F39E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3F39EB">
        <w:rPr>
          <w:rFonts w:ascii="Arial" w:hAnsi="Arial"/>
          <w:sz w:val="24"/>
          <w:lang w:val="es-MX"/>
        </w:rPr>
        <w:t xml:space="preserve"> Cargar un </w:t>
      </w:r>
      <w:proofErr w:type="spellStart"/>
      <w:r w:rsidR="003F39EB">
        <w:rPr>
          <w:rFonts w:ascii="Arial" w:hAnsi="Arial"/>
          <w:sz w:val="24"/>
          <w:lang w:val="es-MX"/>
        </w:rPr>
        <w:t>combobox</w:t>
      </w:r>
      <w:proofErr w:type="spellEnd"/>
      <w:r w:rsidR="003F39EB">
        <w:rPr>
          <w:rFonts w:ascii="Arial" w:hAnsi="Arial"/>
          <w:sz w:val="24"/>
          <w:lang w:val="es-MX"/>
        </w:rPr>
        <w:t xml:space="preserve"> con todas las tiendas disponibles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F39E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3F39EB">
        <w:rPr>
          <w:rFonts w:ascii="Arial" w:hAnsi="Arial"/>
          <w:sz w:val="24"/>
          <w:lang w:val="es-MX"/>
        </w:rPr>
        <w:t xml:space="preserve"> En la ventana Facturas por pagar, se cargara un </w:t>
      </w:r>
      <w:proofErr w:type="spellStart"/>
      <w:r w:rsidR="003F39EB">
        <w:rPr>
          <w:rFonts w:ascii="Arial" w:hAnsi="Arial"/>
          <w:sz w:val="24"/>
          <w:lang w:val="es-MX"/>
        </w:rPr>
        <w:t>combobox</w:t>
      </w:r>
      <w:proofErr w:type="spellEnd"/>
      <w:r w:rsidR="003F39EB">
        <w:rPr>
          <w:rFonts w:ascii="Arial" w:hAnsi="Arial"/>
          <w:sz w:val="24"/>
          <w:lang w:val="es-MX"/>
        </w:rPr>
        <w:t xml:space="preserve"> con el nombre de todas la tiendas, para que el administrador pueda elegir cuales cuentas de cual tienda desea cancelar.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F39EB" w:rsidRDefault="00DE3E7F" w:rsidP="003F39E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3F39EB">
        <w:rPr>
          <w:rFonts w:ascii="Arial" w:hAnsi="Arial"/>
          <w:sz w:val="24"/>
          <w:lang w:val="es-MX"/>
        </w:rPr>
        <w:t xml:space="preserve"> La funciones de este caso de uso se encuentran asociadas al punto 11.1 Escoger tienda del documento especificación de requerimientos funcionales.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FD1F49" w:rsidRDefault="00DE3E7F" w:rsidP="00FD1F4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FD1F49">
        <w:rPr>
          <w:rFonts w:ascii="Arial" w:hAnsi="Arial"/>
          <w:sz w:val="24"/>
          <w:lang w:val="es-MX"/>
        </w:rPr>
        <w:t xml:space="preserve"> Buscar tienda &lt;&lt;extiende a&gt;&gt; </w:t>
      </w:r>
      <w:hyperlink r:id="rId7" w:history="1">
        <w:r w:rsidR="00FD1F49" w:rsidRPr="003C0198">
          <w:rPr>
            <w:rStyle w:val="Hipervnculo"/>
            <w:rFonts w:ascii="Arial" w:hAnsi="Arial"/>
            <w:sz w:val="24"/>
            <w:lang w:val="es-MX"/>
          </w:rPr>
          <w:t>Facturas por pagar</w:t>
        </w:r>
      </w:hyperlink>
      <w:r w:rsidR="00FD1F49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608BB" w:rsidRDefault="004608BB" w:rsidP="004608BB">
      <w:pPr>
        <w:pStyle w:val="Prrafodelista"/>
        <w:rPr>
          <w:rFonts w:ascii="Arial" w:hAnsi="Arial"/>
          <w:sz w:val="24"/>
          <w:lang w:val="es-MX"/>
        </w:rPr>
      </w:pPr>
    </w:p>
    <w:p w:rsidR="004608BB" w:rsidRPr="004608BB" w:rsidRDefault="004608BB" w:rsidP="004608BB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administrador debe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413E8" w:rsidRDefault="00AC32DB" w:rsidP="00F413E8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sz w:val="24"/>
          <w:lang w:val="es-MX"/>
        </w:rPr>
        <w:t>Combobox</w:t>
      </w:r>
      <w:proofErr w:type="spellEnd"/>
      <w:r>
        <w:rPr>
          <w:rFonts w:ascii="Arial" w:hAnsi="Arial"/>
          <w:sz w:val="24"/>
          <w:lang w:val="es-MX"/>
        </w:rPr>
        <w:t xml:space="preserve"> cargado con el nombre de las tiendas.</w:t>
      </w:r>
    </w:p>
    <w:p w:rsidR="00994F6D" w:rsidRPr="00F413E8" w:rsidRDefault="00994F6D" w:rsidP="00F413E8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Posibilidad de seleccionar una de las tiendas para cargar las facturas por pagar correspondientes a ella.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A2049A" w:rsidRDefault="00DE3E7F" w:rsidP="00A2049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A2049A" w:rsidP="00A2049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46C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346C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Facturas por pagar.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46C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346C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346CA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solicitando el nombre de las tiendas.</w:t>
            </w:r>
          </w:p>
        </w:tc>
      </w:tr>
      <w:tr w:rsidR="00346CA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el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combobox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con el nombre de las tiendas.</w:t>
            </w:r>
          </w:p>
        </w:tc>
      </w:tr>
      <w:tr w:rsidR="00346CA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46CAE" w:rsidRDefault="006D108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elige una tienda.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171E20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951AB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951AB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Inexistencia de tiendas en el sistema.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Facturas por pagar.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1.2.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solicitando el nombre de las tiendas.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encuentra tiendas.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no hay tiendas registradas.</w:t>
            </w:r>
          </w:p>
        </w:tc>
      </w:tr>
      <w:tr w:rsidR="00951A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1.6.</w:t>
            </w:r>
          </w:p>
        </w:tc>
        <w:tc>
          <w:tcPr>
            <w:tcW w:w="8080" w:type="dxa"/>
          </w:tcPr>
          <w:p w:rsidR="00951AB9" w:rsidRDefault="00951AB9" w:rsidP="00951AB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visualiza el mensaje y se da cuenta que no ha registrado aún al menos una de sus tiendas.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45E0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C350F" w:rsidRDefault="007C350F" w:rsidP="00480BE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7C350F" w:rsidTr="00480BE2">
        <w:tc>
          <w:tcPr>
            <w:tcW w:w="637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7C350F" w:rsidRDefault="007C350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FD9" w:rsidRDefault="003C5FD9">
      <w:r>
        <w:separator/>
      </w:r>
    </w:p>
  </w:endnote>
  <w:endnote w:type="continuationSeparator" w:id="0">
    <w:p w:rsidR="003C5FD9" w:rsidRDefault="003C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FD9" w:rsidRDefault="003C5FD9">
      <w:r>
        <w:separator/>
      </w:r>
    </w:p>
  </w:footnote>
  <w:footnote w:type="continuationSeparator" w:id="0">
    <w:p w:rsidR="003C5FD9" w:rsidRDefault="003C5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F39EB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350F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EB"/>
    <w:rsid w:val="00145E07"/>
    <w:rsid w:val="00171E20"/>
    <w:rsid w:val="00346CAE"/>
    <w:rsid w:val="003C0198"/>
    <w:rsid w:val="003C5FD9"/>
    <w:rsid w:val="003F39EB"/>
    <w:rsid w:val="004608BB"/>
    <w:rsid w:val="006D1085"/>
    <w:rsid w:val="007C350F"/>
    <w:rsid w:val="00951AB9"/>
    <w:rsid w:val="00994F6D"/>
    <w:rsid w:val="00A2049A"/>
    <w:rsid w:val="00AC32DB"/>
    <w:rsid w:val="00C74C82"/>
    <w:rsid w:val="00DE3E7F"/>
    <w:rsid w:val="00F413E8"/>
    <w:rsid w:val="00FD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0874-7D6C-4734-B24F-F7355544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3C019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itHub/PROCARIBE/Documentaci&#243;n%20(Daniel,Ariel,Luis,Keyner)/ECUs/Casos%20Uso%20Textuales%20KEYNER/Facturas%20por%20pagar%20caso%20de%20us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14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14</cp:revision>
  <cp:lastPrinted>1601-01-01T00:00:00Z</cp:lastPrinted>
  <dcterms:created xsi:type="dcterms:W3CDTF">2014-10-30T15:56:00Z</dcterms:created>
  <dcterms:modified xsi:type="dcterms:W3CDTF">2014-10-30T16:11:00Z</dcterms:modified>
</cp:coreProperties>
</file>
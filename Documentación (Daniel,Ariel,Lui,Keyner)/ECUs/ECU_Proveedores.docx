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140457">
      <w:pPr>
        <w:jc w:val="center"/>
      </w:pPr>
      <w:r>
        <w:t>(Versión 1.0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140457" w:rsidRPr="00140457" w:rsidRDefault="00DE3E7F" w:rsidP="00140457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 w:rsidR="00140457">
        <w:rPr>
          <w:rFonts w:ascii="Arial" w:hAnsi="Arial"/>
          <w:sz w:val="24"/>
          <w:lang w:val="es-MX"/>
        </w:rPr>
        <w:t>: Caso de uso Proveedores.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140457">
        <w:rPr>
          <w:rFonts w:ascii="Arial" w:hAnsi="Arial"/>
          <w:sz w:val="24"/>
          <w:lang w:val="es-MX"/>
        </w:rPr>
        <w:t xml:space="preserve"> Administrador.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  <w:r w:rsidR="00140457">
        <w:rPr>
          <w:rFonts w:ascii="Arial" w:hAnsi="Arial"/>
          <w:sz w:val="24"/>
          <w:lang w:val="es-MX"/>
        </w:rPr>
        <w:t xml:space="preserve"> Este caso de uso tiene como propósito administrar el papel de los proveedores en el sistema.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140457" w:rsidRDefault="00DE3E7F">
      <w:pPr>
        <w:jc w:val="both"/>
        <w:rPr>
          <w:rFonts w:ascii="Arial" w:hAnsi="Arial"/>
          <w:sz w:val="24"/>
          <w:u w:val="single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  <w:r w:rsidR="00140457">
        <w:rPr>
          <w:rFonts w:ascii="Arial" w:hAnsi="Arial"/>
          <w:sz w:val="24"/>
          <w:lang w:val="es-MX"/>
        </w:rPr>
        <w:t xml:space="preserve"> El caso de uso contiene tres funciones básicas, que son registrar, modificar y eliminar proveedores. Los atributos de proveedores son: </w:t>
      </w:r>
      <w:r w:rsidR="00B733DD">
        <w:rPr>
          <w:rFonts w:ascii="Arial" w:hAnsi="Arial"/>
          <w:sz w:val="24"/>
          <w:lang w:val="es-MX"/>
        </w:rPr>
        <w:t>nombre, plazo de crédito, tipo de productos que distribuye, teléfonos, ubicación geográfica, dirección web, correo electrónico y número de cuenta bancaria.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B733DD" w:rsidRDefault="00DE3E7F" w:rsidP="00B733DD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B733DD">
        <w:rPr>
          <w:rFonts w:ascii="Arial" w:hAnsi="Arial"/>
          <w:sz w:val="24"/>
          <w:lang w:val="es-MX"/>
        </w:rPr>
        <w:t xml:space="preserve"> </w:t>
      </w:r>
      <w:r w:rsidR="00B733DD" w:rsidRPr="00B733DD">
        <w:rPr>
          <w:rFonts w:ascii="Arial" w:hAnsi="Arial"/>
          <w:sz w:val="24"/>
          <w:lang w:val="es-MX"/>
        </w:rPr>
        <w:t>Este</w:t>
      </w:r>
      <w:r w:rsidR="00B733DD">
        <w:rPr>
          <w:rFonts w:ascii="Arial" w:hAnsi="Arial"/>
          <w:sz w:val="24"/>
          <w:lang w:val="es-MX"/>
        </w:rPr>
        <w:t xml:space="preserve"> caso de uso cumple con el requisito funcional </w:t>
      </w:r>
      <w:r w:rsidR="00B733DD">
        <w:rPr>
          <w:rFonts w:ascii="Arial" w:hAnsi="Arial"/>
          <w:sz w:val="24"/>
          <w:lang w:val="es-MX"/>
        </w:rPr>
        <w:t>RF-RP5</w:t>
      </w:r>
      <w:r w:rsidR="00B733DD">
        <w:rPr>
          <w:rFonts w:ascii="Arial" w:hAnsi="Arial"/>
          <w:sz w:val="24"/>
          <w:lang w:val="es-MX"/>
        </w:rPr>
        <w:t xml:space="preserve"> Mantenimiento de proveedores.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  <w:r w:rsidR="00B733DD">
        <w:rPr>
          <w:rFonts w:ascii="Arial" w:hAnsi="Arial"/>
          <w:sz w:val="24"/>
          <w:lang w:val="es-MX"/>
        </w:rPr>
        <w:t xml:space="preserve"> Administrar Proveedores &lt;&lt;extiende a&gt;&gt; </w:t>
      </w:r>
      <w:r w:rsidR="00B733DD">
        <w:rPr>
          <w:rFonts w:ascii="Arial" w:hAnsi="Arial"/>
          <w:sz w:val="24"/>
          <w:lang w:val="es-MX"/>
        </w:rPr>
        <w:t xml:space="preserve">Registrar </w:t>
      </w:r>
      <w:r w:rsidR="00ED7E92">
        <w:rPr>
          <w:rFonts w:ascii="Arial" w:hAnsi="Arial"/>
          <w:sz w:val="24"/>
          <w:lang w:val="es-MX"/>
        </w:rPr>
        <w:t>Proveedor</w:t>
      </w:r>
      <w:r w:rsidR="00B733DD">
        <w:rPr>
          <w:rFonts w:ascii="Arial" w:hAnsi="Arial"/>
          <w:sz w:val="24"/>
          <w:lang w:val="es-MX"/>
        </w:rPr>
        <w:t xml:space="preserve">. </w:t>
      </w:r>
    </w:p>
    <w:p w:rsidR="00B733DD" w:rsidRDefault="00B733DD" w:rsidP="00B733DD">
      <w:pPr>
        <w:pStyle w:val="Prrafodelista"/>
        <w:rPr>
          <w:rFonts w:ascii="Arial" w:hAnsi="Arial"/>
          <w:sz w:val="24"/>
          <w:lang w:val="es-MX"/>
        </w:rPr>
      </w:pPr>
    </w:p>
    <w:p w:rsidR="00ED7E92" w:rsidRDefault="00ED7E92" w:rsidP="00ED7E9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</w:t>
      </w:r>
      <w:r>
        <w:rPr>
          <w:rFonts w:ascii="Arial" w:hAnsi="Arial"/>
          <w:sz w:val="24"/>
          <w:lang w:val="es-MX"/>
        </w:rPr>
        <w:t xml:space="preserve">Administrar Proveedores &lt;&lt;extiende a&gt;&gt; </w:t>
      </w:r>
      <w:r>
        <w:rPr>
          <w:rFonts w:ascii="Arial" w:hAnsi="Arial"/>
          <w:sz w:val="24"/>
          <w:lang w:val="es-MX"/>
        </w:rPr>
        <w:t>Modificar</w:t>
      </w:r>
      <w:r>
        <w:rPr>
          <w:rFonts w:ascii="Arial" w:hAnsi="Arial"/>
          <w:sz w:val="24"/>
          <w:lang w:val="es-MX"/>
        </w:rPr>
        <w:t xml:space="preserve"> </w:t>
      </w:r>
      <w:r>
        <w:rPr>
          <w:rFonts w:ascii="Arial" w:hAnsi="Arial"/>
          <w:sz w:val="24"/>
          <w:lang w:val="es-MX"/>
        </w:rPr>
        <w:t>Proveedor</w:t>
      </w:r>
      <w:r>
        <w:rPr>
          <w:rFonts w:ascii="Arial" w:hAnsi="Arial"/>
          <w:sz w:val="24"/>
          <w:lang w:val="es-MX"/>
        </w:rPr>
        <w:t xml:space="preserve">. </w:t>
      </w:r>
    </w:p>
    <w:p w:rsidR="00ED7E92" w:rsidRDefault="00ED7E92" w:rsidP="00ED7E92">
      <w:pPr>
        <w:jc w:val="both"/>
        <w:rPr>
          <w:rFonts w:ascii="Arial" w:hAnsi="Arial"/>
          <w:sz w:val="24"/>
          <w:lang w:val="es-MX"/>
        </w:rPr>
      </w:pPr>
    </w:p>
    <w:p w:rsidR="00ED7E92" w:rsidRDefault="00ED7E92" w:rsidP="00ED7E92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Administrar Proveedores &lt;&lt;extiende a&gt;&gt; </w:t>
      </w:r>
      <w:r>
        <w:rPr>
          <w:rFonts w:ascii="Arial" w:hAnsi="Arial"/>
          <w:sz w:val="24"/>
          <w:lang w:val="es-MX"/>
        </w:rPr>
        <w:t>Eliminar</w:t>
      </w:r>
      <w:r>
        <w:rPr>
          <w:rFonts w:ascii="Arial" w:hAnsi="Arial"/>
          <w:sz w:val="24"/>
          <w:lang w:val="es-MX"/>
        </w:rPr>
        <w:t xml:space="preserve"> </w:t>
      </w:r>
      <w:r>
        <w:rPr>
          <w:rFonts w:ascii="Arial" w:hAnsi="Arial"/>
          <w:sz w:val="24"/>
          <w:lang w:val="es-MX"/>
        </w:rPr>
        <w:t>Proveedor</w:t>
      </w:r>
      <w:r>
        <w:rPr>
          <w:rFonts w:ascii="Arial" w:hAnsi="Arial"/>
          <w:sz w:val="24"/>
          <w:lang w:val="es-MX"/>
        </w:rPr>
        <w:t xml:space="preserve">.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ED7E92" w:rsidRDefault="00ED7E92" w:rsidP="00ED7E92">
      <w:pPr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administrador debe iniciar sesión.</w:t>
      </w:r>
    </w:p>
    <w:p w:rsidR="00ED7E92" w:rsidRDefault="00ED7E92" w:rsidP="00ED7E92">
      <w:pPr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administrador debe de seleccionar Mantenimiento de Proveedores en el menú.</w:t>
      </w:r>
    </w:p>
    <w:p w:rsidR="00ED7E92" w:rsidRDefault="00ED7E92" w:rsidP="00ED7E92">
      <w:pPr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despliegan tres opciones.</w:t>
      </w:r>
    </w:p>
    <w:p w:rsidR="00ED7E92" w:rsidRDefault="00ED7E92" w:rsidP="00ED7E92">
      <w:pPr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Si ingresa a registrar proveedor debe llenar todos los campos y darle al botón insertar.</w:t>
      </w:r>
    </w:p>
    <w:p w:rsidR="00ED7E92" w:rsidRDefault="00ED7E92" w:rsidP="00ED7E92">
      <w:pPr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Si ingresa a modificar proveedor debe seleccionar un proveedor de toda la lista y modificarle los atributos que sean necesarios, luego de esto procede a darle click al botón modificar.</w:t>
      </w:r>
    </w:p>
    <w:p w:rsidR="00ED7E92" w:rsidRDefault="00ED7E92" w:rsidP="00ED7E92">
      <w:pPr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Si ingresa a eliminar proveedor, deberá poder seleccionar uno o más proveedores, viendo la información en pantalla, procedería a tocar el botón eliminar.</w:t>
      </w: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ED7E92" w:rsidP="00ED7E92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lastRenderedPageBreak/>
        <w:t xml:space="preserve">Cuando el usuario se logra loguear correctamente, tendrá derecho </w:t>
      </w:r>
      <w:r w:rsidR="00511D77">
        <w:rPr>
          <w:rFonts w:ascii="Arial" w:hAnsi="Arial"/>
          <w:sz w:val="24"/>
          <w:lang w:val="es-MX"/>
        </w:rPr>
        <w:t>a acceder al módulo Mantenimiento de proveedores.</w:t>
      </w:r>
    </w:p>
    <w:p w:rsidR="00511D77" w:rsidRDefault="00511D77" w:rsidP="00ED7E92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ingresar al submenú registra proveedor, al completar los campos solicitados con los tipo de datos correctos e insertar, se mostrara un mensaje de éxito.</w:t>
      </w:r>
    </w:p>
    <w:p w:rsidR="00511D77" w:rsidRDefault="00511D77" w:rsidP="00ED7E92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ingresar a modificar proveedor, cargar y modificar el proveedor deseado, se mostrara un mensaje del éxito de la transacción.</w:t>
      </w:r>
    </w:p>
    <w:p w:rsidR="00511D77" w:rsidRDefault="00511D77" w:rsidP="00ED7E92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ingresar y eliminar un proveedor, que el usuario escoja, se mostrara un mensaje con el usuario que ha sido eliminado.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EA26F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Pr="00511D77" w:rsidRDefault="00511D77" w:rsidP="00511D7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iniciar sesión.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EA26F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C74C82" w:rsidRDefault="00511D7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de seleccionar Mantenimiento de Proveedores en el menú.</w:t>
            </w:r>
          </w:p>
        </w:tc>
      </w:tr>
      <w:tr w:rsidR="00511D7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11D77" w:rsidRDefault="00EA26F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511D77" w:rsidRPr="00EA26FB" w:rsidRDefault="00EA26FB" w:rsidP="00EA26F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despliegan tres opciones.</w:t>
            </w:r>
          </w:p>
        </w:tc>
      </w:tr>
      <w:tr w:rsidR="00511D7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11D77" w:rsidRDefault="00EA26F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511D77" w:rsidRPr="00EA26FB" w:rsidRDefault="00EA26FB" w:rsidP="00EA26F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Si ingresa a registrar proveedor debe llenar todos los campos y darle al botón insertar.</w:t>
            </w:r>
          </w:p>
        </w:tc>
      </w:tr>
      <w:tr w:rsidR="00511D7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11D77" w:rsidRDefault="00EA26F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511D77" w:rsidRPr="00EA26FB" w:rsidRDefault="00EA26FB" w:rsidP="00EA26F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Si ingresa a modificar proveedor debe seleccionar un proveedor de toda la lista y modificarle los atributos que sean necesarios, luego de esto procede a darle click al botón modificar.</w:t>
            </w:r>
          </w:p>
        </w:tc>
      </w:tr>
      <w:tr w:rsidR="00511D7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11D77" w:rsidRPr="00EA26FB" w:rsidRDefault="00EA26FB" w:rsidP="00DE3E7F">
            <w:pPr>
              <w:jc w:val="both"/>
              <w:rPr>
                <w:rFonts w:ascii="Arial" w:hAnsi="Arial"/>
                <w:sz w:val="24"/>
                <w:u w:val="single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511D77" w:rsidRDefault="00EA26F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Si ingresa a eliminar proveedor, deberá poder seleccionar uno o más proveedores, viendo la información en pantalla, procedería a tocar el botón eliminar.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523FE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523FE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iniciar sesión.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523FE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C74C82" w:rsidRDefault="00523FE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al actor que lo vuelva a intentar</w:t>
            </w:r>
          </w:p>
        </w:tc>
      </w:tr>
      <w:tr w:rsidR="00523FE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23FEA" w:rsidRDefault="00523FE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1.2</w:t>
            </w:r>
          </w:p>
        </w:tc>
        <w:tc>
          <w:tcPr>
            <w:tcW w:w="8080" w:type="dxa"/>
          </w:tcPr>
          <w:p w:rsidR="00523FEA" w:rsidRDefault="00523FE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Conexión con la base de datos caída.</w:t>
            </w:r>
          </w:p>
        </w:tc>
      </w:tr>
      <w:tr w:rsidR="00523FE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23FEA" w:rsidRDefault="00523FE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1.3</w:t>
            </w:r>
          </w:p>
        </w:tc>
        <w:tc>
          <w:tcPr>
            <w:tcW w:w="8080" w:type="dxa"/>
          </w:tcPr>
          <w:p w:rsidR="00523FEA" w:rsidRDefault="00523FE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avisar al usuario.</w:t>
            </w:r>
          </w:p>
        </w:tc>
      </w:tr>
      <w:tr w:rsidR="00523FE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23FEA" w:rsidRDefault="00523FE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523FEA" w:rsidRDefault="00523FE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registrar proveedor.</w:t>
            </w:r>
          </w:p>
        </w:tc>
      </w:tr>
      <w:tr w:rsidR="00523FE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23FEA" w:rsidRDefault="00523FE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523FEA" w:rsidRDefault="00523FE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digito mal algún campo de texto.</w:t>
            </w:r>
          </w:p>
        </w:tc>
      </w:tr>
      <w:tr w:rsidR="00523FE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23FEA" w:rsidRDefault="00523FE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2.2</w:t>
            </w:r>
          </w:p>
        </w:tc>
        <w:tc>
          <w:tcPr>
            <w:tcW w:w="8080" w:type="dxa"/>
          </w:tcPr>
          <w:p w:rsidR="00523FEA" w:rsidRDefault="00523FE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avisarle que anduvo mal.</w:t>
            </w:r>
          </w:p>
        </w:tc>
      </w:tr>
      <w:tr w:rsidR="00523FE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23FEA" w:rsidRDefault="00523FE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2.3</w:t>
            </w:r>
          </w:p>
        </w:tc>
        <w:tc>
          <w:tcPr>
            <w:tcW w:w="8080" w:type="dxa"/>
          </w:tcPr>
          <w:p w:rsidR="00523FEA" w:rsidRDefault="00523FE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repitió la llave primaria de un registro que ya estaba en la base.</w:t>
            </w:r>
          </w:p>
        </w:tc>
      </w:tr>
      <w:tr w:rsidR="00523FE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23FEA" w:rsidRDefault="00523FE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2.4</w:t>
            </w:r>
          </w:p>
        </w:tc>
        <w:tc>
          <w:tcPr>
            <w:tcW w:w="8080" w:type="dxa"/>
          </w:tcPr>
          <w:p w:rsidR="00523FEA" w:rsidRDefault="00523FE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avisar mediante un mensaje que el proveedor ya existe.</w:t>
            </w:r>
          </w:p>
        </w:tc>
      </w:tr>
      <w:tr w:rsidR="00523FE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23FEA" w:rsidRDefault="00523FE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2.5</w:t>
            </w:r>
          </w:p>
        </w:tc>
        <w:tc>
          <w:tcPr>
            <w:tcW w:w="8080" w:type="dxa"/>
          </w:tcPr>
          <w:p w:rsidR="00523FEA" w:rsidRDefault="00523FE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cae la base de datos, y no se puede insertar.</w:t>
            </w:r>
          </w:p>
        </w:tc>
      </w:tr>
      <w:tr w:rsidR="00523FE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23FEA" w:rsidRDefault="00523FE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2.6</w:t>
            </w:r>
          </w:p>
        </w:tc>
        <w:tc>
          <w:tcPr>
            <w:tcW w:w="8080" w:type="dxa"/>
          </w:tcPr>
          <w:p w:rsidR="00523FEA" w:rsidRDefault="00523FE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avisa inmediatamente al usuario.</w:t>
            </w:r>
          </w:p>
        </w:tc>
      </w:tr>
      <w:tr w:rsidR="00523FE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23FEA" w:rsidRDefault="00523FE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523FEA" w:rsidRDefault="00523FE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modificar un proveedor.</w:t>
            </w:r>
          </w:p>
        </w:tc>
      </w:tr>
      <w:tr w:rsidR="00523FE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23FEA" w:rsidRDefault="00523FEA" w:rsidP="00523F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523FEA" w:rsidRDefault="00523FEA" w:rsidP="00523F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digito mal algún campo de texto.</w:t>
            </w:r>
          </w:p>
        </w:tc>
      </w:tr>
      <w:tr w:rsidR="00523FE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23FEA" w:rsidRDefault="00523FEA" w:rsidP="00523F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</w:t>
            </w:r>
          </w:p>
        </w:tc>
        <w:tc>
          <w:tcPr>
            <w:tcW w:w="8080" w:type="dxa"/>
          </w:tcPr>
          <w:p w:rsidR="00523FEA" w:rsidRDefault="00523FEA" w:rsidP="00523F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avisarle que anduvo mal.</w:t>
            </w:r>
          </w:p>
        </w:tc>
      </w:tr>
      <w:tr w:rsidR="00523FE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23FEA" w:rsidRDefault="00523FEA" w:rsidP="00523F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3.3</w:t>
            </w:r>
          </w:p>
        </w:tc>
        <w:tc>
          <w:tcPr>
            <w:tcW w:w="8080" w:type="dxa"/>
          </w:tcPr>
          <w:p w:rsidR="00523FEA" w:rsidRDefault="00523FEA" w:rsidP="00523F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repitió la llave primaria de un registro que ya estaba en la base.</w:t>
            </w:r>
          </w:p>
        </w:tc>
      </w:tr>
      <w:tr w:rsidR="00523FE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23FEA" w:rsidRDefault="00523FEA" w:rsidP="00523F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3.4</w:t>
            </w:r>
          </w:p>
        </w:tc>
        <w:tc>
          <w:tcPr>
            <w:tcW w:w="8080" w:type="dxa"/>
          </w:tcPr>
          <w:p w:rsidR="00523FEA" w:rsidRDefault="00523FEA" w:rsidP="00523F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avisar mediante un mensaje que el proveedor ya existe.</w:t>
            </w:r>
          </w:p>
        </w:tc>
      </w:tr>
      <w:tr w:rsidR="00523FE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23FEA" w:rsidRDefault="00523FEA" w:rsidP="00523F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3.5</w:t>
            </w:r>
          </w:p>
        </w:tc>
        <w:tc>
          <w:tcPr>
            <w:tcW w:w="8080" w:type="dxa"/>
          </w:tcPr>
          <w:p w:rsidR="00523FEA" w:rsidRDefault="00523FEA" w:rsidP="00523F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cae la base de datos, y no se puede modificar.</w:t>
            </w:r>
          </w:p>
        </w:tc>
      </w:tr>
      <w:tr w:rsidR="00523FE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23FEA" w:rsidRDefault="00523FEA" w:rsidP="00523F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3.6</w:t>
            </w:r>
          </w:p>
        </w:tc>
        <w:tc>
          <w:tcPr>
            <w:tcW w:w="8080" w:type="dxa"/>
          </w:tcPr>
          <w:p w:rsidR="00523FEA" w:rsidRDefault="00523FEA" w:rsidP="00523F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avisa inmediatamente al usuario.</w:t>
            </w:r>
          </w:p>
        </w:tc>
      </w:tr>
      <w:tr w:rsidR="00523FE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23FEA" w:rsidRDefault="00523FEA" w:rsidP="00523F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523FEA" w:rsidRDefault="00523FEA" w:rsidP="00523F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eliminar un proveedor.</w:t>
            </w:r>
          </w:p>
        </w:tc>
      </w:tr>
      <w:tr w:rsidR="00523FE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23FEA" w:rsidRDefault="00523FEA" w:rsidP="00523F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8080" w:type="dxa"/>
          </w:tcPr>
          <w:p w:rsidR="00523FEA" w:rsidRDefault="00674DF1" w:rsidP="00523F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pudo cargar la lista por error con la base de datos.</w:t>
            </w:r>
          </w:p>
        </w:tc>
      </w:tr>
      <w:tr w:rsidR="00523FE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23FEA" w:rsidRDefault="00674DF1" w:rsidP="00523F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</w:t>
            </w:r>
          </w:p>
        </w:tc>
        <w:tc>
          <w:tcPr>
            <w:tcW w:w="8080" w:type="dxa"/>
          </w:tcPr>
          <w:p w:rsidR="00523FEA" w:rsidRDefault="00674DF1" w:rsidP="00523F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con un mensaje y pedirá al actor refrescar la ventana.</w:t>
            </w:r>
          </w:p>
        </w:tc>
      </w:tr>
      <w:tr w:rsidR="00523FE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23FEA" w:rsidRDefault="00674DF1" w:rsidP="00523F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</w:t>
            </w:r>
          </w:p>
        </w:tc>
        <w:tc>
          <w:tcPr>
            <w:tcW w:w="8080" w:type="dxa"/>
          </w:tcPr>
          <w:p w:rsidR="00523FEA" w:rsidRDefault="00674DF1" w:rsidP="00523F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pudo eliminar el o los proveedores seleccionados.</w:t>
            </w:r>
          </w:p>
        </w:tc>
      </w:tr>
      <w:tr w:rsidR="00523FE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23FEA" w:rsidRDefault="00674DF1" w:rsidP="00523F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4.4</w:t>
            </w:r>
          </w:p>
        </w:tc>
        <w:tc>
          <w:tcPr>
            <w:tcW w:w="8080" w:type="dxa"/>
          </w:tcPr>
          <w:p w:rsidR="00523FEA" w:rsidRDefault="00674DF1" w:rsidP="00523FE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el error y pedirá volver a presionar el botón eliminar.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A34" w:rsidRDefault="004D5A34">
      <w:r>
        <w:separator/>
      </w:r>
    </w:p>
  </w:endnote>
  <w:endnote w:type="continuationSeparator" w:id="0">
    <w:p w:rsidR="004D5A34" w:rsidRDefault="004D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A34" w:rsidRDefault="004D5A34">
      <w:r>
        <w:separator/>
      </w:r>
    </w:p>
  </w:footnote>
  <w:footnote w:type="continuationSeparator" w:id="0">
    <w:p w:rsidR="004D5A34" w:rsidRDefault="004D5A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140457">
      <w:rPr>
        <w:noProof/>
        <w:lang w:val="es-MX"/>
      </w:rPr>
      <w:t>29/09/a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403E4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1BA0"/>
    <w:multiLevelType w:val="hybridMultilevel"/>
    <w:tmpl w:val="364200A8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15C00F94"/>
    <w:multiLevelType w:val="hybridMultilevel"/>
    <w:tmpl w:val="364200A8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A3E9C"/>
    <w:multiLevelType w:val="hybridMultilevel"/>
    <w:tmpl w:val="364200A8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E4857"/>
    <w:multiLevelType w:val="hybridMultilevel"/>
    <w:tmpl w:val="364200A8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E6DB9"/>
    <w:multiLevelType w:val="hybridMultilevel"/>
    <w:tmpl w:val="364200A8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A25C81"/>
    <w:multiLevelType w:val="hybridMultilevel"/>
    <w:tmpl w:val="364200A8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41267"/>
    <w:multiLevelType w:val="hybridMultilevel"/>
    <w:tmpl w:val="35B83D5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1575874"/>
    <w:multiLevelType w:val="hybridMultilevel"/>
    <w:tmpl w:val="364200A8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9"/>
  </w:num>
  <w:num w:numId="5">
    <w:abstractNumId w:val="1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0"/>
  </w:num>
  <w:num w:numId="11">
    <w:abstractNumId w:val="4"/>
  </w:num>
  <w:num w:numId="12">
    <w:abstractNumId w:val="3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457"/>
    <w:rsid w:val="00140457"/>
    <w:rsid w:val="004D5A34"/>
    <w:rsid w:val="00511D77"/>
    <w:rsid w:val="00523FEA"/>
    <w:rsid w:val="00674DF1"/>
    <w:rsid w:val="007403E4"/>
    <w:rsid w:val="00B733DD"/>
    <w:rsid w:val="00C74C82"/>
    <w:rsid w:val="00DE3E7F"/>
    <w:rsid w:val="00EA26FB"/>
    <w:rsid w:val="00ED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78DBE4-BE40-4033-95DB-7EBF68E0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B733D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nand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80</TotalTime>
  <Pages>3</Pages>
  <Words>673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Fernando</dc:creator>
  <cp:keywords/>
  <cp:lastModifiedBy>Luis Fernando</cp:lastModifiedBy>
  <cp:revision>1</cp:revision>
  <cp:lastPrinted>1601-01-01T00:00:00Z</cp:lastPrinted>
  <dcterms:created xsi:type="dcterms:W3CDTF">2014-09-29T08:24:00Z</dcterms:created>
  <dcterms:modified xsi:type="dcterms:W3CDTF">2014-09-29T09:47:00Z</dcterms:modified>
</cp:coreProperties>
</file>
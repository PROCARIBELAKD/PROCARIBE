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Especificación de caso de uso</w:t>
      </w:r>
    </w:p>
    <w:p w:rsidR="00DE3E7F" w:rsidRDefault="00DE3E7F">
      <w:pPr>
        <w:jc w:val="both"/>
      </w:pPr>
    </w:p>
    <w:p w:rsidR="00A8407C" w:rsidRDefault="00A8407C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Caso de uso </w:t>
      </w:r>
      <w:r w:rsidR="00BD4FF0">
        <w:rPr>
          <w:rFonts w:ascii="Arial" w:hAnsi="Arial"/>
          <w:sz w:val="24"/>
          <w:lang w:val="es-MX"/>
        </w:rPr>
        <w:t>escoger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C11F93" w:rsidRDefault="00DE3E7F" w:rsidP="00C11F9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</w:t>
      </w:r>
      <w:r w:rsidR="00C11F93" w:rsidRPr="00C11F93">
        <w:rPr>
          <w:rFonts w:ascii="Arial" w:hAnsi="Arial"/>
          <w:sz w:val="24"/>
          <w:lang w:val="es-MX"/>
        </w:rPr>
        <w:t xml:space="preserve">Este caso de uso tiene como propósito de </w:t>
      </w:r>
      <w:r w:rsidR="00BD4FF0">
        <w:rPr>
          <w:rFonts w:ascii="Arial" w:hAnsi="Arial"/>
          <w:sz w:val="24"/>
          <w:lang w:val="es-MX"/>
        </w:rPr>
        <w:t>escoger un proveedor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0A199E" w:rsidRDefault="00DE3E7F" w:rsidP="00F5200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0A199E">
        <w:rPr>
          <w:rFonts w:ascii="Arial" w:hAnsi="Arial"/>
          <w:b/>
          <w:sz w:val="24"/>
          <w:lang w:val="es-MX"/>
        </w:rPr>
        <w:t>Resumen</w:t>
      </w:r>
      <w:r w:rsidRPr="000A199E">
        <w:rPr>
          <w:rFonts w:ascii="Arial" w:hAnsi="Arial"/>
          <w:sz w:val="24"/>
          <w:lang w:val="es-MX"/>
        </w:rPr>
        <w:t>:</w:t>
      </w:r>
      <w:r w:rsidR="00B74279" w:rsidRPr="000A199E">
        <w:rPr>
          <w:rFonts w:ascii="Arial" w:hAnsi="Arial"/>
          <w:sz w:val="24"/>
          <w:lang w:val="es-MX"/>
        </w:rPr>
        <w:t xml:space="preserve"> </w:t>
      </w:r>
      <w:r w:rsidR="00BD4FF0">
        <w:rPr>
          <w:rFonts w:ascii="Arial" w:hAnsi="Arial"/>
          <w:sz w:val="24"/>
          <w:lang w:val="es-MX"/>
        </w:rPr>
        <w:t>El usuario deberá seleccionar en el sistema un proveedor</w:t>
      </w:r>
      <w:r w:rsidR="0097267A">
        <w:rPr>
          <w:rFonts w:ascii="Arial" w:hAnsi="Arial"/>
          <w:sz w:val="24"/>
          <w:lang w:val="es-MX"/>
        </w:rPr>
        <w:t>,</w:t>
      </w:r>
      <w:r w:rsidR="00BD4FF0">
        <w:rPr>
          <w:rFonts w:ascii="Arial" w:hAnsi="Arial"/>
          <w:sz w:val="24"/>
          <w:lang w:val="es-MX"/>
        </w:rPr>
        <w:t xml:space="preserve"> </w:t>
      </w:r>
      <w:r w:rsidR="0097267A">
        <w:rPr>
          <w:rFonts w:ascii="Arial" w:hAnsi="Arial"/>
          <w:sz w:val="24"/>
          <w:lang w:val="es-MX"/>
        </w:rPr>
        <w:t>se deben tomar la identificación de la tienda y el proveedor que se hayan seleccionado para hacer una consulta a la base de datos y mostrar los resultados en la tabla Facturas Pendientes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BD4FF0" w:rsidRPr="00BD4FF0" w:rsidRDefault="00B74279" w:rsidP="00BD4FF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</w:t>
      </w:r>
      <w:r w:rsidR="00BD4FF0" w:rsidRPr="00BD4FF0">
        <w:rPr>
          <w:rFonts w:ascii="Arial" w:hAnsi="Arial" w:cs="Arial"/>
          <w:sz w:val="24"/>
          <w:szCs w:val="24"/>
        </w:rPr>
        <w:t xml:space="preserve">RF-CP11 </w:t>
      </w:r>
      <w:r w:rsidR="00BD4FF0" w:rsidRPr="00BD4FF0">
        <w:rPr>
          <w:rFonts w:ascii="Arial" w:hAnsi="Arial" w:cs="Arial"/>
          <w:sz w:val="24"/>
          <w:szCs w:val="24"/>
          <w:lang w:val="es-MX"/>
        </w:rPr>
        <w:t xml:space="preserve"> Cuentas por pagar.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BD4FF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Pagar cuentas pendientes </w:t>
      </w:r>
      <w:r w:rsidR="00B74279">
        <w:rPr>
          <w:rFonts w:ascii="Arial" w:hAnsi="Arial"/>
          <w:sz w:val="24"/>
          <w:lang w:val="es-MX"/>
        </w:rPr>
        <w:t xml:space="preserve"> &lt;&lt;extiende a&gt;&gt;</w:t>
      </w:r>
      <w:r>
        <w:rPr>
          <w:rFonts w:ascii="Arial" w:hAnsi="Arial"/>
          <w:sz w:val="24"/>
          <w:lang w:val="es-MX"/>
        </w:rPr>
        <w:t>Escoger proveedor</w:t>
      </w:r>
      <w:r w:rsidR="00B74279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B74279">
      <w:pPr>
        <w:pStyle w:val="Textoindependiente"/>
      </w:pPr>
      <w:r>
        <w:t>El administrador debe iniciar sesión con un nombre de usuario y una contraseña.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A199E" w:rsidRDefault="00BD4FF0" w:rsidP="009726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Seleccionar el proveedor requerido.</w:t>
      </w:r>
    </w:p>
    <w:p w:rsidR="00755F48" w:rsidRDefault="0097267A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Ingresar el número de identificación de la tienda.     </w:t>
      </w:r>
    </w:p>
    <w:p w:rsidR="00755F48" w:rsidRDefault="00755F48" w:rsidP="00755F4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Búsqueda del proveedor en la base de datos.</w:t>
      </w:r>
    </w:p>
    <w:p w:rsidR="00755F48" w:rsidRDefault="00755F48" w:rsidP="00755F4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 la búsqueda (con éxito).</w:t>
      </w:r>
    </w:p>
    <w:p w:rsidR="00C74C82" w:rsidRDefault="0097267A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755F48">
        <w:tc>
          <w:tcPr>
            <w:tcW w:w="637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escoger un proveedor.</w:t>
            </w:r>
          </w:p>
        </w:tc>
      </w:tr>
      <w:tr w:rsidR="00755F48">
        <w:tc>
          <w:tcPr>
            <w:tcW w:w="637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seleccionar proveedor y seleccionar una tienda.</w:t>
            </w:r>
          </w:p>
        </w:tc>
      </w:tr>
      <w:tr w:rsidR="00755F48">
        <w:tc>
          <w:tcPr>
            <w:tcW w:w="637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campos y realiza la búsqueda en la base de datos.</w:t>
            </w:r>
          </w:p>
        </w:tc>
      </w:tr>
      <w:tr w:rsidR="00755F48">
        <w:tc>
          <w:tcPr>
            <w:tcW w:w="637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755F48" w:rsidRDefault="00755F48" w:rsidP="00755F4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en pantalla las cuentas pendientes del proveedor seleccionado.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41E6C" w:rsidRPr="00A41E6C" w:rsidRDefault="00C74C82" w:rsidP="00C74C82">
      <w:p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15D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74C82" w:rsidRDefault="00D15D4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encuentran datos sobre el proveedor seleccionado.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escoger un proveedor.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seleccionar proveedor y seleccionar una tienda.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consulta en la base de datos no devuelve nada.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4.5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 al usuario que no hay cuentas pendientes del proveedor seleccionado.</w:t>
            </w:r>
          </w:p>
        </w:tc>
      </w:tr>
      <w:tr w:rsidR="00D15D43">
        <w:tc>
          <w:tcPr>
            <w:tcW w:w="637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4.6</w:t>
            </w:r>
          </w:p>
        </w:tc>
        <w:tc>
          <w:tcPr>
            <w:tcW w:w="8080" w:type="dxa"/>
          </w:tcPr>
          <w:p w:rsidR="00D15D43" w:rsidRDefault="00D15D43" w:rsidP="00D15D4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procede a aceptar.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0C633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A8407C"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46" w:rsidRDefault="00C02E46">
      <w:r>
        <w:separator/>
      </w:r>
    </w:p>
  </w:endnote>
  <w:endnote w:type="continuationSeparator" w:id="0">
    <w:p w:rsidR="00C02E46" w:rsidRDefault="00C0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46" w:rsidRDefault="00C02E46">
      <w:r>
        <w:separator/>
      </w:r>
    </w:p>
  </w:footnote>
  <w:footnote w:type="continuationSeparator" w:id="0">
    <w:p w:rsidR="00C02E46" w:rsidRDefault="00C02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14822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F3E96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93"/>
    <w:rsid w:val="000A199E"/>
    <w:rsid w:val="000C6334"/>
    <w:rsid w:val="00140331"/>
    <w:rsid w:val="00322F19"/>
    <w:rsid w:val="004358DE"/>
    <w:rsid w:val="00755F48"/>
    <w:rsid w:val="007660E8"/>
    <w:rsid w:val="00914822"/>
    <w:rsid w:val="0097267A"/>
    <w:rsid w:val="00A14E62"/>
    <w:rsid w:val="00A41E6C"/>
    <w:rsid w:val="00A8407C"/>
    <w:rsid w:val="00AF3E96"/>
    <w:rsid w:val="00B74279"/>
    <w:rsid w:val="00BC39BF"/>
    <w:rsid w:val="00BD4FF0"/>
    <w:rsid w:val="00C02E46"/>
    <w:rsid w:val="00C11F93"/>
    <w:rsid w:val="00C74C82"/>
    <w:rsid w:val="00C85128"/>
    <w:rsid w:val="00D15D43"/>
    <w:rsid w:val="00D97263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08D22-A70C-4D26-AA57-51C7F2E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Temp\Rar$DIa0.663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35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Daniel</dc:creator>
  <cp:keywords/>
  <cp:lastModifiedBy>Daniel</cp:lastModifiedBy>
  <cp:revision>6</cp:revision>
  <cp:lastPrinted>2014-10-28T00:51:00Z</cp:lastPrinted>
  <dcterms:created xsi:type="dcterms:W3CDTF">2014-10-28T02:07:00Z</dcterms:created>
  <dcterms:modified xsi:type="dcterms:W3CDTF">2014-10-28T03:03:00Z</dcterms:modified>
</cp:coreProperties>
</file>
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both"/>
      </w:pPr>
    </w:p>
    <w:p w:rsidR="00A8407C" w:rsidRDefault="00A8407C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C11F93">
        <w:rPr>
          <w:rFonts w:ascii="Arial" w:hAnsi="Arial"/>
          <w:sz w:val="24"/>
          <w:lang w:val="es-MX"/>
        </w:rPr>
        <w:t xml:space="preserve"> Caso de uso Categoría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C11F93">
        <w:rPr>
          <w:rFonts w:ascii="Arial" w:hAnsi="Arial"/>
          <w:sz w:val="24"/>
          <w:lang w:val="es-MX"/>
        </w:rPr>
        <w:t xml:space="preserve"> Administrador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C11F93" w:rsidRDefault="00DE3E7F" w:rsidP="00C11F9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C11F93">
        <w:rPr>
          <w:rFonts w:ascii="Arial" w:hAnsi="Arial"/>
          <w:sz w:val="24"/>
          <w:lang w:val="es-MX"/>
        </w:rPr>
        <w:t xml:space="preserve"> </w:t>
      </w:r>
      <w:r w:rsidR="00C11F93" w:rsidRPr="00C11F93">
        <w:rPr>
          <w:rFonts w:ascii="Arial" w:hAnsi="Arial"/>
          <w:sz w:val="24"/>
          <w:lang w:val="es-MX"/>
        </w:rPr>
        <w:t>Este caso de uso tiene como propósito de registrar una Categoría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0A199E" w:rsidRDefault="00DE3E7F" w:rsidP="00F5200D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0A199E">
        <w:rPr>
          <w:rFonts w:ascii="Arial" w:hAnsi="Arial"/>
          <w:b/>
          <w:sz w:val="24"/>
          <w:lang w:val="es-MX"/>
        </w:rPr>
        <w:t>Resumen</w:t>
      </w:r>
      <w:r w:rsidRPr="000A199E">
        <w:rPr>
          <w:rFonts w:ascii="Arial" w:hAnsi="Arial"/>
          <w:sz w:val="24"/>
          <w:lang w:val="es-MX"/>
        </w:rPr>
        <w:t>:</w:t>
      </w:r>
      <w:r w:rsidR="00B74279" w:rsidRPr="000A199E">
        <w:rPr>
          <w:rFonts w:ascii="Arial" w:hAnsi="Arial"/>
          <w:sz w:val="24"/>
          <w:lang w:val="es-MX"/>
        </w:rPr>
        <w:t xml:space="preserve"> </w:t>
      </w:r>
      <w:r w:rsidR="000A199E">
        <w:rPr>
          <w:rFonts w:ascii="Arial" w:hAnsi="Arial"/>
          <w:sz w:val="24"/>
          <w:lang w:val="es-MX"/>
        </w:rPr>
        <w:t>Crear categorías</w:t>
      </w:r>
      <w:r w:rsidR="000A199E">
        <w:rPr>
          <w:rFonts w:ascii="Arial" w:hAnsi="Arial"/>
          <w:sz w:val="24"/>
          <w:lang w:val="es-MX"/>
        </w:rPr>
        <w:t xml:space="preserve"> en la base de datos que cumplan con los siguientes atributos:</w:t>
      </w:r>
      <w:r w:rsidR="000A199E">
        <w:rPr>
          <w:rFonts w:ascii="Arial" w:hAnsi="Arial"/>
          <w:sz w:val="24"/>
          <w:lang w:val="es-MX"/>
        </w:rPr>
        <w:t xml:space="preserve"> Idcategoria, Descripcioncategoria, pagina, mostrar</w:t>
      </w:r>
      <w:r w:rsidR="000A199E">
        <w:rPr>
          <w:rFonts w:ascii="Arial" w:hAnsi="Arial"/>
          <w:sz w:val="24"/>
          <w:lang w:val="es-MX"/>
        </w:rPr>
        <w:t>. Con el fin de mantener un registro de los proveedores que abastecen a la sucursal.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B74279">
      <w:pPr>
        <w:jc w:val="both"/>
        <w:rPr>
          <w:rFonts w:ascii="Arial" w:hAnsi="Arial"/>
          <w:sz w:val="24"/>
          <w:lang w:val="es-MX"/>
        </w:rPr>
      </w:pPr>
      <w:r w:rsidRPr="00B733DD">
        <w:rPr>
          <w:rFonts w:ascii="Arial" w:hAnsi="Arial"/>
          <w:sz w:val="24"/>
          <w:lang w:val="es-MX"/>
        </w:rPr>
        <w:t>Este</w:t>
      </w:r>
      <w:r>
        <w:rPr>
          <w:rFonts w:ascii="Arial" w:hAnsi="Arial"/>
          <w:sz w:val="24"/>
          <w:lang w:val="es-MX"/>
        </w:rPr>
        <w:t xml:space="preserve"> caso de uso cumple con el requisito funcional RF-RC4 Mantenimiento de Categorías.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B74279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Administrar Categoría &lt;&lt;extiende a&gt;&gt; Registrar Categoría.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B74279">
      <w:pPr>
        <w:pStyle w:val="Textoindependiente"/>
      </w:pPr>
      <w:r>
        <w:t>El administrador debe iniciar sesión con un nombre de usuario y una contraseña.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0A199E" w:rsidRDefault="000A199E" w:rsidP="000A199E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Crear categoría en</w:t>
      </w:r>
      <w:r>
        <w:rPr>
          <w:rFonts w:ascii="Arial" w:hAnsi="Arial"/>
          <w:sz w:val="24"/>
          <w:lang w:val="es-MX"/>
        </w:rPr>
        <w:t xml:space="preserve"> la base de datos.</w:t>
      </w:r>
    </w:p>
    <w:p w:rsidR="000A199E" w:rsidRPr="00435173" w:rsidRDefault="000A199E" w:rsidP="000A199E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Mensaje que notifica el estado del registro (con éxito).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B7427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B7427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iniciar sesión.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0A199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0A199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pulsar el botón nueva categoría.</w:t>
            </w:r>
          </w:p>
        </w:tc>
      </w:tr>
      <w:tr w:rsidR="000A199E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0A199E" w:rsidRDefault="000A199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0A199E" w:rsidRDefault="000A199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la ventana respectiva para crear una nueva categoría.</w:t>
            </w:r>
          </w:p>
        </w:tc>
      </w:tr>
      <w:tr w:rsidR="000A199E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0A199E" w:rsidRDefault="000A199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0A199E" w:rsidRDefault="000A199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completa</w:t>
            </w:r>
            <w:r w:rsidR="00D97263">
              <w:rPr>
                <w:rFonts w:ascii="Arial" w:hAnsi="Arial"/>
                <w:sz w:val="24"/>
                <w:lang w:val="es-MX"/>
              </w:rPr>
              <w:t xml:space="preserve"> los siguientes datos: </w:t>
            </w:r>
            <w:r w:rsidR="00D97263">
              <w:rPr>
                <w:rFonts w:ascii="Arial" w:hAnsi="Arial"/>
                <w:sz w:val="24"/>
                <w:lang w:val="es-MX"/>
              </w:rPr>
              <w:t>Idcategoria, Descripcioncategoria, pagina, mostrar</w:t>
            </w:r>
          </w:p>
        </w:tc>
      </w:tr>
      <w:tr w:rsidR="00D97263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D97263" w:rsidRDefault="00D97263" w:rsidP="00D9726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D97263" w:rsidRDefault="00D97263" w:rsidP="00D9726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toma los datos de los atributos y los registra en la base de datos.</w:t>
            </w:r>
          </w:p>
        </w:tc>
      </w:tr>
      <w:tr w:rsidR="00D97263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D97263" w:rsidRDefault="00D97263" w:rsidP="00D9726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D97263" w:rsidRDefault="00D97263" w:rsidP="00D9726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con el nombre de la categoría que se ha registrado.</w:t>
            </w:r>
          </w:p>
        </w:tc>
      </w:tr>
      <w:tr w:rsidR="00D97263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D97263" w:rsidRDefault="00D97263" w:rsidP="00D9726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D97263" w:rsidRDefault="00D97263" w:rsidP="00D9726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procede a aceptar y cerrar la ventana.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A41E6C" w:rsidRPr="00A41E6C" w:rsidRDefault="00C74C82" w:rsidP="00C74C82">
      <w:pPr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A41E6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C74C82" w:rsidRDefault="00A41E6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Repetición del código de categoría</w:t>
            </w:r>
          </w:p>
        </w:tc>
      </w:tr>
      <w:tr w:rsidR="00A41E6C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A41E6C" w:rsidRDefault="00A41E6C" w:rsidP="00A41E6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</w:t>
            </w:r>
          </w:p>
        </w:tc>
        <w:tc>
          <w:tcPr>
            <w:tcW w:w="8080" w:type="dxa"/>
          </w:tcPr>
          <w:p w:rsidR="00A41E6C" w:rsidRDefault="00A41E6C" w:rsidP="00A41E6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iniciar sesión.</w:t>
            </w:r>
          </w:p>
        </w:tc>
      </w:tr>
      <w:tr w:rsidR="00A41E6C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A41E6C" w:rsidRDefault="00A41E6C" w:rsidP="00A41E6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5.2</w:t>
            </w:r>
          </w:p>
        </w:tc>
        <w:tc>
          <w:tcPr>
            <w:tcW w:w="8080" w:type="dxa"/>
          </w:tcPr>
          <w:p w:rsidR="00A41E6C" w:rsidRDefault="00A41E6C" w:rsidP="00A41E6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pulsar el botón nueva categoría.</w:t>
            </w:r>
          </w:p>
        </w:tc>
      </w:tr>
      <w:tr w:rsidR="00A41E6C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A41E6C" w:rsidRDefault="00A41E6C" w:rsidP="00A41E6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5.3</w:t>
            </w:r>
          </w:p>
        </w:tc>
        <w:tc>
          <w:tcPr>
            <w:tcW w:w="8080" w:type="dxa"/>
          </w:tcPr>
          <w:p w:rsidR="00A41E6C" w:rsidRDefault="00A41E6C" w:rsidP="00A41E6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la ventana respectiva para crear una nueva categoría.</w:t>
            </w:r>
          </w:p>
        </w:tc>
      </w:tr>
      <w:tr w:rsidR="00A41E6C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A41E6C" w:rsidRDefault="00A41E6C" w:rsidP="00A41E6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5.4</w:t>
            </w:r>
          </w:p>
        </w:tc>
        <w:tc>
          <w:tcPr>
            <w:tcW w:w="8080" w:type="dxa"/>
          </w:tcPr>
          <w:p w:rsidR="00A41E6C" w:rsidRDefault="00A41E6C" w:rsidP="00A41E6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completa los siguientes datos: </w:t>
            </w:r>
            <w:r>
              <w:rPr>
                <w:rFonts w:ascii="Arial" w:hAnsi="Arial"/>
                <w:sz w:val="24"/>
                <w:lang w:val="es-MX"/>
              </w:rPr>
              <w:t>Idcategoria, Descripcioncategoria, pagina, mostrar</w:t>
            </w:r>
          </w:p>
        </w:tc>
      </w:tr>
      <w:tr w:rsidR="00A41E6C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A41E6C" w:rsidRDefault="00A41E6C" w:rsidP="00A41E6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5.5</w:t>
            </w:r>
          </w:p>
        </w:tc>
        <w:tc>
          <w:tcPr>
            <w:tcW w:w="8080" w:type="dxa"/>
          </w:tcPr>
          <w:p w:rsidR="00A41E6C" w:rsidRDefault="00A41E6C" w:rsidP="00A41E6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presionar el botón crear categoría.</w:t>
            </w:r>
          </w:p>
        </w:tc>
      </w:tr>
      <w:tr w:rsidR="00A41E6C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A41E6C" w:rsidRDefault="00A41E6C" w:rsidP="00A41E6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5.6</w:t>
            </w:r>
          </w:p>
        </w:tc>
        <w:tc>
          <w:tcPr>
            <w:tcW w:w="8080" w:type="dxa"/>
          </w:tcPr>
          <w:p w:rsidR="00A41E6C" w:rsidRDefault="00A41E6C" w:rsidP="00A41E6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toma los datos de los atributos, pero a la hora de registrarse en la base de datos encuentra un código de </w:t>
            </w:r>
            <w:r>
              <w:rPr>
                <w:rFonts w:ascii="Arial" w:hAnsi="Arial"/>
                <w:sz w:val="24"/>
                <w:lang w:val="es-MX"/>
              </w:rPr>
              <w:t>categoría</w:t>
            </w:r>
            <w:r>
              <w:rPr>
                <w:rFonts w:ascii="Arial" w:hAnsi="Arial"/>
                <w:sz w:val="24"/>
                <w:lang w:val="es-MX"/>
              </w:rPr>
              <w:t xml:space="preserve"> duplicado y no </w:t>
            </w:r>
            <w:r>
              <w:rPr>
                <w:rFonts w:ascii="Arial" w:hAnsi="Arial"/>
                <w:sz w:val="24"/>
                <w:lang w:val="es-MX"/>
              </w:rPr>
              <w:t>registra la categoría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A41E6C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A41E6C" w:rsidRDefault="00A41E6C" w:rsidP="00A41E6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5.7</w:t>
            </w:r>
          </w:p>
        </w:tc>
        <w:tc>
          <w:tcPr>
            <w:tcW w:w="8080" w:type="dxa"/>
          </w:tcPr>
          <w:p w:rsidR="00A41E6C" w:rsidRDefault="00A41E6C" w:rsidP="00A41E6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indicando a</w:t>
            </w:r>
            <w:r w:rsidR="00BC39BF">
              <w:rPr>
                <w:rFonts w:ascii="Arial" w:hAnsi="Arial"/>
                <w:sz w:val="24"/>
                <w:lang w:val="es-MX"/>
              </w:rPr>
              <w:t>l administrador que hay una llave duplicada.</w:t>
            </w:r>
          </w:p>
        </w:tc>
      </w:tr>
      <w:tr w:rsidR="00A8407C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5.8</w:t>
            </w:r>
          </w:p>
        </w:tc>
        <w:tc>
          <w:tcPr>
            <w:tcW w:w="8080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cambia el código de la categoría, presiona el botón crear nueva categoría.</w:t>
            </w:r>
          </w:p>
        </w:tc>
      </w:tr>
      <w:tr w:rsidR="00A8407C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5.9</w:t>
            </w:r>
          </w:p>
        </w:tc>
        <w:tc>
          <w:tcPr>
            <w:tcW w:w="8080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identifica que no hay llave duplicada y registra la categoría en la base de datos.</w:t>
            </w:r>
          </w:p>
        </w:tc>
      </w:tr>
      <w:tr w:rsidR="00A8407C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6.0</w:t>
            </w:r>
          </w:p>
        </w:tc>
        <w:tc>
          <w:tcPr>
            <w:tcW w:w="8080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con el éxito de la transacción.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0C633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  <w:bookmarkStart w:id="0" w:name="_GoBack"/>
      <w:bookmarkEnd w:id="0"/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A8407C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A8407C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A8407C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A8407C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A8407C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A8407C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A8407C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iniciar sesión</w:t>
            </w:r>
          </w:p>
        </w:tc>
      </w:tr>
      <w:tr w:rsidR="00A8407C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8080" w:type="dxa"/>
          </w:tcPr>
          <w:p w:rsidR="00A8407C" w:rsidRDefault="00A8407C" w:rsidP="00A8407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deberá ingresar nuevamente los datos.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E62" w:rsidRDefault="00A14E62">
      <w:r>
        <w:separator/>
      </w:r>
    </w:p>
  </w:endnote>
  <w:endnote w:type="continuationSeparator" w:id="0">
    <w:p w:rsidR="00A14E62" w:rsidRDefault="00A14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E62" w:rsidRDefault="00A14E62">
      <w:r>
        <w:separator/>
      </w:r>
    </w:p>
  </w:footnote>
  <w:footnote w:type="continuationSeparator" w:id="0">
    <w:p w:rsidR="00A14E62" w:rsidRDefault="00A14E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C11F93">
      <w:rPr>
        <w:noProof/>
        <w:lang w:val="es-MX"/>
      </w:rPr>
      <w:t>27/10/a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C6334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42E1126"/>
    <w:multiLevelType w:val="hybridMultilevel"/>
    <w:tmpl w:val="1D42C2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93"/>
    <w:rsid w:val="000A199E"/>
    <w:rsid w:val="000C6334"/>
    <w:rsid w:val="00A14E62"/>
    <w:rsid w:val="00A41E6C"/>
    <w:rsid w:val="00A8407C"/>
    <w:rsid w:val="00B74279"/>
    <w:rsid w:val="00BC39BF"/>
    <w:rsid w:val="00C11F93"/>
    <w:rsid w:val="00C74C82"/>
    <w:rsid w:val="00D97263"/>
    <w:rsid w:val="00DE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08D22-A70C-4D26-AA57-51C7F2E9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Local\Temp\Rar$DIa0.663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59</TotalTime>
  <Pages>2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Daniel</dc:creator>
  <cp:keywords/>
  <cp:lastModifiedBy>Daniel</cp:lastModifiedBy>
  <cp:revision>2</cp:revision>
  <cp:lastPrinted>1601-01-01T00:00:00Z</cp:lastPrinted>
  <dcterms:created xsi:type="dcterms:W3CDTF">2014-10-27T23:32:00Z</dcterms:created>
  <dcterms:modified xsi:type="dcterms:W3CDTF">2014-10-28T00:51:00Z</dcterms:modified>
</cp:coreProperties>
</file>
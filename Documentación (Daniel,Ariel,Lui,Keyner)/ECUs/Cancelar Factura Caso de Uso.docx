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</w:t>
      </w:r>
      <w:r w:rsidR="00014FEF">
        <w:rPr>
          <w:rFonts w:ascii="Arial" w:hAnsi="Arial"/>
          <w:sz w:val="24"/>
          <w:lang w:val="es-MX"/>
        </w:rPr>
        <w:t>Caso de uso Cancelar Factura</w:t>
      </w:r>
      <w:r w:rsidR="00B35AE0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</w:t>
      </w:r>
      <w:r w:rsidR="00014FEF">
        <w:rPr>
          <w:rFonts w:ascii="Arial" w:hAnsi="Arial"/>
          <w:sz w:val="24"/>
          <w:lang w:val="es-MX"/>
        </w:rPr>
        <w:t>Para cancelar una factura que ya no está pendiente en la sucursal</w:t>
      </w:r>
      <w:r w:rsidR="00B35AE0">
        <w:rPr>
          <w:rFonts w:ascii="Arial" w:hAnsi="Arial"/>
          <w:sz w:val="24"/>
          <w:lang w:val="es-MX"/>
        </w:rP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110FD" w:rsidRDefault="00DE3E7F" w:rsidP="006110F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</w:t>
      </w:r>
      <w:r w:rsidR="00014FEF">
        <w:rPr>
          <w:rFonts w:ascii="Arial" w:hAnsi="Arial"/>
          <w:sz w:val="24"/>
          <w:lang w:val="es-MX"/>
        </w:rPr>
        <w:t>El administrador desea cancelar la factura de un cliente que ya no debe o ya pago su cuenta</w:t>
      </w:r>
      <w:r w:rsidR="00EC1D1C">
        <w:rPr>
          <w:rFonts w:ascii="Arial" w:hAnsi="Arial"/>
          <w:sz w:val="24"/>
          <w:lang w:val="es-MX"/>
        </w:rPr>
        <w:t>.</w:t>
      </w:r>
    </w:p>
    <w:p w:rsidR="006110FD" w:rsidRDefault="006110FD" w:rsidP="006110FD">
      <w:pPr>
        <w:pStyle w:val="Prrafodelista"/>
        <w:rPr>
          <w:rFonts w:ascii="Arial" w:hAnsi="Arial"/>
          <w:b/>
          <w:sz w:val="24"/>
          <w:lang w:val="es-MX"/>
        </w:rPr>
      </w:pPr>
    </w:p>
    <w:p w:rsidR="006110FD" w:rsidRDefault="00DE3E7F" w:rsidP="006110F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6110FD">
        <w:rPr>
          <w:rFonts w:ascii="Arial" w:hAnsi="Arial"/>
          <w:b/>
          <w:sz w:val="24"/>
          <w:lang w:val="es-MX"/>
        </w:rPr>
        <w:t>Funciones asociadas</w:t>
      </w:r>
      <w:r w:rsidRPr="006110FD">
        <w:rPr>
          <w:rFonts w:ascii="Arial" w:hAnsi="Arial"/>
          <w:sz w:val="24"/>
          <w:lang w:val="es-MX"/>
        </w:rPr>
        <w:t>:</w:t>
      </w:r>
      <w:r w:rsidR="00EC1D1C" w:rsidRPr="006110FD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014FEF" w:rsidRPr="006110FD">
        <w:rPr>
          <w:rFonts w:ascii="Arial" w:hAnsi="Arial" w:cs="Arial"/>
          <w:sz w:val="24"/>
          <w:szCs w:val="24"/>
        </w:rPr>
        <w:t xml:space="preserve">RF-CP11 </w:t>
      </w:r>
      <w:r w:rsidR="00014FEF" w:rsidRPr="006110FD">
        <w:rPr>
          <w:rFonts w:ascii="Arial" w:hAnsi="Arial" w:cs="Arial"/>
          <w:sz w:val="24"/>
          <w:szCs w:val="24"/>
          <w:lang w:val="es-MX"/>
        </w:rPr>
        <w:t xml:space="preserve"> Cuentas por pagar.</w:t>
      </w:r>
    </w:p>
    <w:p w:rsidR="006110FD" w:rsidRDefault="006110FD" w:rsidP="006110FD">
      <w:pPr>
        <w:pStyle w:val="Prrafodelista"/>
        <w:rPr>
          <w:rFonts w:ascii="Arial" w:hAnsi="Arial"/>
          <w:b/>
          <w:sz w:val="24"/>
          <w:lang w:val="es-MX"/>
        </w:rPr>
      </w:pPr>
    </w:p>
    <w:p w:rsidR="00DE3E7F" w:rsidRPr="006110FD" w:rsidRDefault="00DE3E7F" w:rsidP="006110F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6110FD">
        <w:rPr>
          <w:rFonts w:ascii="Arial" w:hAnsi="Arial"/>
          <w:b/>
          <w:sz w:val="24"/>
          <w:lang w:val="es-MX"/>
        </w:rPr>
        <w:t>Casos de Uso asociados</w:t>
      </w:r>
      <w:r w:rsidRPr="006110FD">
        <w:rPr>
          <w:rFonts w:ascii="Arial" w:hAnsi="Arial"/>
          <w:sz w:val="24"/>
          <w:lang w:val="es-MX"/>
        </w:rPr>
        <w:t>:</w:t>
      </w:r>
      <w:r w:rsidR="007A14C6" w:rsidRPr="006110FD">
        <w:rPr>
          <w:rFonts w:ascii="Arial" w:hAnsi="Arial"/>
          <w:sz w:val="24"/>
          <w:lang w:val="es-MX"/>
        </w:rPr>
        <w:t xml:space="preserve"> </w:t>
      </w:r>
      <w:r w:rsidR="006110FD" w:rsidRPr="006110FD">
        <w:rPr>
          <w:rFonts w:ascii="Arial" w:hAnsi="Arial"/>
          <w:sz w:val="24"/>
          <w:lang w:val="es-MX"/>
        </w:rPr>
        <w:t>Pagar cuentas pendientes  &lt;&lt;extiende a&gt;&gt;Escoger proveedor.</w:t>
      </w:r>
    </w:p>
    <w:p w:rsidR="006110FD" w:rsidRPr="006110FD" w:rsidRDefault="006110FD" w:rsidP="006110FD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6110FD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Consulta de la factura en la base de datos devuelta al usuario</w:t>
      </w:r>
      <w:r w:rsidR="00435173">
        <w:rPr>
          <w:rFonts w:ascii="Arial" w:hAnsi="Arial"/>
          <w:sz w:val="24"/>
          <w:lang w:val="es-MX"/>
        </w:rPr>
        <w:t>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Mensaje que notifica </w:t>
      </w:r>
      <w:r w:rsidR="006110FD">
        <w:rPr>
          <w:rFonts w:ascii="Arial" w:hAnsi="Arial"/>
          <w:sz w:val="24"/>
          <w:lang w:val="es-MX"/>
        </w:rPr>
        <w:t>se canceló la factura</w:t>
      </w:r>
      <w:r>
        <w:rPr>
          <w:rFonts w:ascii="Arial" w:hAnsi="Arial"/>
          <w:sz w:val="24"/>
          <w:lang w:val="es-MX"/>
        </w:rPr>
        <w:t xml:space="preserve">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B735CE" w:rsidRDefault="00B735CE" w:rsidP="00B5252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cancelar factura.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datos: código de factura, nombre del cliente, código de la tienda.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campos y realiza la búsqueda en la base de datos.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devuelve las facturas pendientes del cliente.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marcar la factura la cual se desea cancelar.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procede a dar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cancelar factura.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confirmación si se está seguro que desea cancelar la factura seleccionada.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procede a aceptar el mensaje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elimina la factura en la base de datos de la tabla cuentas por cobrar.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al usuario que se ha efectuado la cancelación de la factura con éxito.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9C52D4" w:rsidRDefault="009C52D4">
      <w:pPr>
        <w:rPr>
          <w:rFonts w:ascii="Arial" w:hAnsi="Arial"/>
          <w:b/>
          <w:sz w:val="24"/>
          <w:lang w:val="es-MX"/>
        </w:rPr>
      </w:pPr>
      <w:bookmarkStart w:id="0" w:name="_GoBack"/>
      <w:bookmarkEnd w:id="0"/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B735CE" w:rsidRDefault="00B735CE" w:rsidP="00B5252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encuentran datos sobre las facturas del cliente.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escoger un proveedor.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datos: seleccionar proveedor y seleccionar una tienda.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consulta en la base de datos no devuelve nada.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4.5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 al usuario que no hay facturas pendientes del proveedor seleccionado.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4.6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procede a aceptar.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B735CE" w:rsidRDefault="00B735CE" w:rsidP="00B5252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 traba</w:t>
            </w:r>
          </w:p>
        </w:tc>
      </w:tr>
      <w:tr w:rsidR="00B735CE" w:rsidTr="00B5252B">
        <w:tc>
          <w:tcPr>
            <w:tcW w:w="637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B735CE" w:rsidRDefault="00B735CE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esperar a que el sistema reaccione.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C05" w:rsidRDefault="00706C05">
      <w:r>
        <w:separator/>
      </w:r>
    </w:p>
  </w:endnote>
  <w:endnote w:type="continuationSeparator" w:id="0">
    <w:p w:rsidR="00706C05" w:rsidRDefault="0070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C05" w:rsidRDefault="00706C05">
      <w:r>
        <w:separator/>
      </w:r>
    </w:p>
  </w:footnote>
  <w:footnote w:type="continuationSeparator" w:id="0">
    <w:p w:rsidR="00706C05" w:rsidRDefault="00706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F0B08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D187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7AC7295"/>
    <w:multiLevelType w:val="hybridMultilevel"/>
    <w:tmpl w:val="2FAC33F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14FEF"/>
    <w:rsid w:val="00090E11"/>
    <w:rsid w:val="000D3EA5"/>
    <w:rsid w:val="00120B51"/>
    <w:rsid w:val="002B71D6"/>
    <w:rsid w:val="002F7BCC"/>
    <w:rsid w:val="00305818"/>
    <w:rsid w:val="00435173"/>
    <w:rsid w:val="004A315F"/>
    <w:rsid w:val="004C7CAC"/>
    <w:rsid w:val="005654CE"/>
    <w:rsid w:val="005A6C70"/>
    <w:rsid w:val="006110FD"/>
    <w:rsid w:val="00706C05"/>
    <w:rsid w:val="00717675"/>
    <w:rsid w:val="007A14C6"/>
    <w:rsid w:val="007D1ABC"/>
    <w:rsid w:val="009C52D4"/>
    <w:rsid w:val="00AF0B08"/>
    <w:rsid w:val="00B21EC1"/>
    <w:rsid w:val="00B35AE0"/>
    <w:rsid w:val="00B37D85"/>
    <w:rsid w:val="00B735CE"/>
    <w:rsid w:val="00B93D6B"/>
    <w:rsid w:val="00BB10E2"/>
    <w:rsid w:val="00C74C82"/>
    <w:rsid w:val="00CC0935"/>
    <w:rsid w:val="00CD1871"/>
    <w:rsid w:val="00DE3E7F"/>
    <w:rsid w:val="00EC1D1C"/>
    <w:rsid w:val="00F23DA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17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Daniel</cp:lastModifiedBy>
  <cp:revision>5</cp:revision>
  <cp:lastPrinted>2014-10-21T16:12:00Z</cp:lastPrinted>
  <dcterms:created xsi:type="dcterms:W3CDTF">2014-10-28T02:30:00Z</dcterms:created>
  <dcterms:modified xsi:type="dcterms:W3CDTF">2014-10-28T03:04:00Z</dcterms:modified>
</cp:coreProperties>
</file>
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4674AC">
        <w:rPr>
          <w:rFonts w:ascii="Arial" w:hAnsi="Arial"/>
          <w:sz w:val="24"/>
          <w:lang w:val="es-MX"/>
        </w:rPr>
        <w:t xml:space="preserve"> Caso de uso agregar producto al inventario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</w:t>
      </w:r>
      <w:r w:rsidR="004674AC">
        <w:rPr>
          <w:rFonts w:ascii="Arial" w:hAnsi="Arial"/>
          <w:sz w:val="24"/>
          <w:lang w:val="es-MX"/>
        </w:rPr>
        <w:t>Para agregar un producto al inventario.</w:t>
      </w:r>
      <w:bookmarkStart w:id="0" w:name="_GoBack"/>
      <w:bookmarkEnd w:id="0"/>
      <w:r w:rsidR="00B35AE0"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B10E2">
        <w:rPr>
          <w:rFonts w:ascii="Arial" w:hAnsi="Arial"/>
          <w:sz w:val="24"/>
          <w:lang w:val="es-MX"/>
        </w:rPr>
        <w:t xml:space="preserve"> Registrar proveedores</w:t>
      </w:r>
      <w:r w:rsidR="00B35AE0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>
        <w:rPr>
          <w:rFonts w:ascii="Arial" w:hAnsi="Arial"/>
          <w:sz w:val="24"/>
          <w:lang w:val="es-MX"/>
        </w:rPr>
        <w:t>.</w:t>
      </w:r>
      <w:r w:rsidR="00EC1D1C">
        <w:rPr>
          <w:rFonts w:ascii="Arial" w:hAnsi="Arial"/>
          <w:sz w:val="24"/>
          <w:lang w:val="es-MX"/>
        </w:rPr>
        <w:t xml:space="preserve"> Con el fin de mante</w:t>
      </w:r>
      <w:r w:rsidR="005A6C70">
        <w:rPr>
          <w:rFonts w:ascii="Arial" w:hAnsi="Arial"/>
          <w:sz w:val="24"/>
          <w:lang w:val="es-MX"/>
        </w:rPr>
        <w:t xml:space="preserve">ner un registro de los proveedores que abastecen a </w:t>
      </w:r>
      <w:r w:rsidR="00EC1D1C">
        <w:rPr>
          <w:rFonts w:ascii="Arial" w:hAnsi="Arial"/>
          <w:sz w:val="24"/>
          <w:lang w:val="es-MX"/>
        </w:rPr>
        <w:t>la sucursal.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C1D1C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EC1D1C" w:rsidRPr="00EC1D1C">
        <w:rPr>
          <w:rFonts w:ascii="Arial" w:hAnsi="Arial"/>
          <w:sz w:val="24"/>
          <w:lang w:val="es-MX"/>
        </w:rPr>
        <w:t>5.1. Registro de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5A6C70">
        <w:rPr>
          <w:rFonts w:ascii="Arial" w:hAnsi="Arial"/>
          <w:sz w:val="24"/>
          <w:lang w:val="es-MX"/>
        </w:rPr>
        <w:t>s para Registrar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5A6C70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Registro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 notifica el estado del registro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>bre la ventana registrar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35173" w:rsidRDefault="00435173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completa los siguientes datos: código, nombre, plazo, teléfono, cuenta bancaria, fax, email, ubicación, cuentas por pagar.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B93D6B">
              <w:rPr>
                <w:rFonts w:ascii="Arial" w:hAnsi="Arial"/>
                <w:sz w:val="24"/>
                <w:lang w:val="es-MX"/>
              </w:rPr>
              <w:t>k en el botón registrar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 y los registra en la base de datos.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que se ha registrado.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9C52D4" w:rsidRDefault="009C52D4">
      <w:pPr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br w:type="page"/>
      </w:r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05818" w:rsidRDefault="00305818" w:rsidP="00305818">
      <w:pPr>
        <w:jc w:val="both"/>
        <w:rPr>
          <w:rFonts w:ascii="Arial" w:hAnsi="Arial"/>
          <w:sz w:val="24"/>
          <w:lang w:val="es-MX"/>
        </w:rPr>
      </w:pPr>
    </w:p>
    <w:p w:rsidR="00305818" w:rsidRPr="00305818" w:rsidRDefault="00305818" w:rsidP="00305818">
      <w:pPr>
        <w:numPr>
          <w:ilvl w:val="0"/>
          <w:numId w:val="10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</w:t>
      </w:r>
      <w:r w:rsidR="00F23DAC">
        <w:rPr>
          <w:rFonts w:ascii="Arial" w:hAnsi="Arial"/>
          <w:b/>
          <w:sz w:val="24"/>
          <w:lang w:val="es-MX"/>
        </w:rPr>
        <w:t>petición del código del proveedor</w:t>
      </w:r>
      <w:r>
        <w:rPr>
          <w:rFonts w:ascii="Arial" w:hAnsi="Arial"/>
          <w:b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5818" w:rsidRDefault="00305818" w:rsidP="007C4E9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>bre la ventana registrar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0D3EA5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05818" w:rsidRDefault="00305818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completa los siguientes datos: </w:t>
            </w:r>
            <w:r w:rsidR="00B93D6B">
              <w:rPr>
                <w:rFonts w:ascii="Arial" w:hAnsi="Arial"/>
                <w:sz w:val="24"/>
                <w:lang w:val="es-MX"/>
              </w:rPr>
              <w:t>código, nombre, plazo, teléfono, cuenta bancaria, fax, email, ubicación, cuentas por pagar.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B93D6B">
              <w:rPr>
                <w:rFonts w:ascii="Arial" w:hAnsi="Arial"/>
                <w:sz w:val="24"/>
                <w:lang w:val="es-MX"/>
              </w:rPr>
              <w:t>k en el botón registrar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atributos, pero a la hora de registrarse en la base de datos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encuentra un código de proveedor</w:t>
            </w:r>
            <w:r>
              <w:rPr>
                <w:rFonts w:ascii="Arial" w:hAnsi="Arial"/>
                <w:sz w:val="24"/>
                <w:lang w:val="es-MX"/>
              </w:rPr>
              <w:t xml:space="preserve"> duplicado y no </w:t>
            </w:r>
            <w:r w:rsidR="005654CE">
              <w:rPr>
                <w:rFonts w:ascii="Arial" w:hAnsi="Arial"/>
                <w:sz w:val="24"/>
                <w:lang w:val="es-MX"/>
              </w:rPr>
              <w:t>registra el proveedor</w:t>
            </w:r>
            <w:r w:rsidR="00120B5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nombre d</w:t>
            </w:r>
            <w:r w:rsidR="00B93D6B">
              <w:rPr>
                <w:rFonts w:ascii="Arial" w:hAnsi="Arial"/>
                <w:sz w:val="24"/>
                <w:lang w:val="es-MX"/>
              </w:rPr>
              <w:t>el proveedor que</w:t>
            </w:r>
            <w:r w:rsidR="00120B51">
              <w:rPr>
                <w:rFonts w:ascii="Arial" w:hAnsi="Arial"/>
                <w:sz w:val="24"/>
                <w:lang w:val="es-MX"/>
              </w:rPr>
              <w:t xml:space="preserve"> tiene el código duplicado.</w:t>
            </w:r>
          </w:p>
        </w:tc>
      </w:tr>
      <w:tr w:rsidR="00120B51" w:rsidTr="007C4E91">
        <w:tc>
          <w:tcPr>
            <w:tcW w:w="637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</w:t>
            </w:r>
            <w:r w:rsidR="00B93D6B">
              <w:rPr>
                <w:rFonts w:ascii="Arial" w:hAnsi="Arial"/>
                <w:sz w:val="24"/>
                <w:lang w:val="es-MX"/>
              </w:rPr>
              <w:t>dor cambia el código del proveed</w:t>
            </w:r>
            <w:r>
              <w:rPr>
                <w:rFonts w:ascii="Arial" w:hAnsi="Arial"/>
                <w:sz w:val="24"/>
                <w:lang w:val="es-MX"/>
              </w:rPr>
              <w:t>o</w:t>
            </w:r>
            <w:r w:rsidR="00B93D6B">
              <w:rPr>
                <w:rFonts w:ascii="Arial" w:hAnsi="Arial"/>
                <w:sz w:val="24"/>
                <w:lang w:val="es-MX"/>
              </w:rPr>
              <w:t>r</w:t>
            </w:r>
            <w:r>
              <w:rPr>
                <w:rFonts w:ascii="Arial" w:hAnsi="Arial"/>
                <w:sz w:val="24"/>
                <w:lang w:val="es-MX"/>
              </w:rPr>
              <w:t>, pres</w:t>
            </w:r>
            <w:r w:rsidR="00B93D6B">
              <w:rPr>
                <w:rFonts w:ascii="Arial" w:hAnsi="Arial"/>
                <w:sz w:val="24"/>
                <w:lang w:val="es-MX"/>
              </w:rPr>
              <w:t>iona el botón registrar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20B51" w:rsidTr="007C4E91">
        <w:tc>
          <w:tcPr>
            <w:tcW w:w="637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llave duplicada y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registra el proveedor</w:t>
            </w:r>
            <w:r>
              <w:rPr>
                <w:rFonts w:ascii="Arial" w:hAnsi="Arial"/>
                <w:sz w:val="24"/>
                <w:lang w:val="es-MX"/>
              </w:rPr>
              <w:t xml:space="preserve"> en la base de datos.</w:t>
            </w:r>
          </w:p>
        </w:tc>
      </w:tr>
      <w:tr w:rsidR="00120B51" w:rsidTr="007C4E91">
        <w:tc>
          <w:tcPr>
            <w:tcW w:w="637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919" w:rsidRDefault="00750919">
      <w:r>
        <w:separator/>
      </w:r>
    </w:p>
  </w:endnote>
  <w:endnote w:type="continuationSeparator" w:id="0">
    <w:p w:rsidR="00750919" w:rsidRDefault="0075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919" w:rsidRDefault="00750919">
      <w:r>
        <w:separator/>
      </w:r>
    </w:p>
  </w:footnote>
  <w:footnote w:type="continuationSeparator" w:id="0">
    <w:p w:rsidR="00750919" w:rsidRDefault="007509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4674AC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674AC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90E11"/>
    <w:rsid w:val="000D3EA5"/>
    <w:rsid w:val="00120B51"/>
    <w:rsid w:val="002B71D6"/>
    <w:rsid w:val="002F7BCC"/>
    <w:rsid w:val="00305818"/>
    <w:rsid w:val="00435173"/>
    <w:rsid w:val="004674AC"/>
    <w:rsid w:val="004A315F"/>
    <w:rsid w:val="004C7CAC"/>
    <w:rsid w:val="005654CE"/>
    <w:rsid w:val="005A6C70"/>
    <w:rsid w:val="00717675"/>
    <w:rsid w:val="00750919"/>
    <w:rsid w:val="007A14C6"/>
    <w:rsid w:val="007D1ABC"/>
    <w:rsid w:val="009C52D4"/>
    <w:rsid w:val="00B21EC1"/>
    <w:rsid w:val="00B35AE0"/>
    <w:rsid w:val="00B37D85"/>
    <w:rsid w:val="00B93D6B"/>
    <w:rsid w:val="00BB10E2"/>
    <w:rsid w:val="00C74C82"/>
    <w:rsid w:val="00CC0935"/>
    <w:rsid w:val="00DE3E7F"/>
    <w:rsid w:val="00EC1D1C"/>
    <w:rsid w:val="00F23DAC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0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Daniel</cp:lastModifiedBy>
  <cp:revision>2</cp:revision>
  <cp:lastPrinted>2014-10-21T16:12:00Z</cp:lastPrinted>
  <dcterms:created xsi:type="dcterms:W3CDTF">2014-10-28T03:19:00Z</dcterms:created>
  <dcterms:modified xsi:type="dcterms:W3CDTF">2014-10-28T03:19:00Z</dcterms:modified>
</cp:coreProperties>
</file>
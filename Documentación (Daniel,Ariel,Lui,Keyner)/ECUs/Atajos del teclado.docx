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B35AE0">
      <w:pPr>
        <w:jc w:val="center"/>
      </w:pPr>
      <w:r>
        <w:t>(Versión 1.2)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4A315F" w:rsidRDefault="00DE3E7F" w:rsidP="004A315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  <w:r w:rsidR="004674AC">
        <w:rPr>
          <w:rFonts w:ascii="Arial" w:hAnsi="Arial"/>
          <w:sz w:val="24"/>
          <w:lang w:val="es-MX"/>
        </w:rPr>
        <w:t xml:space="preserve"> Caso de uso </w:t>
      </w:r>
      <w:r w:rsidR="00166CA5">
        <w:rPr>
          <w:rFonts w:ascii="Arial" w:hAnsi="Arial"/>
          <w:sz w:val="24"/>
          <w:lang w:val="es-MX"/>
        </w:rPr>
        <w:t>atajos del teclado.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 w:rsidR="00B35AE0">
        <w:rPr>
          <w:rFonts w:ascii="Arial" w:hAnsi="Arial"/>
          <w:sz w:val="24"/>
          <w:lang w:val="es-MX"/>
        </w:rPr>
        <w:t xml:space="preserve"> Administrador.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B35AE0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  <w:r w:rsidR="00B35AE0">
        <w:rPr>
          <w:rFonts w:ascii="Arial" w:hAnsi="Arial"/>
          <w:sz w:val="24"/>
          <w:lang w:val="es-MX"/>
        </w:rPr>
        <w:t xml:space="preserve"> </w:t>
      </w:r>
      <w:r w:rsidR="00166CA5">
        <w:rPr>
          <w:rFonts w:ascii="Arial" w:hAnsi="Arial"/>
          <w:sz w:val="24"/>
          <w:lang w:val="es-MX"/>
        </w:rPr>
        <w:t>Ingresar a otros módulos sin cerrar el actual.</w:t>
      </w:r>
      <w:r w:rsidR="00B35AE0">
        <w:rPr>
          <w:rFonts w:ascii="Arial" w:hAnsi="Arial"/>
          <w:sz w:val="24"/>
          <w:lang w:val="es-MX"/>
        </w:rPr>
        <w:t xml:space="preserve">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4A315F" w:rsidRDefault="00DE3E7F" w:rsidP="004A315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  <w:r w:rsidR="00BB10E2">
        <w:rPr>
          <w:rFonts w:ascii="Arial" w:hAnsi="Arial"/>
          <w:sz w:val="24"/>
          <w:lang w:val="es-MX"/>
        </w:rPr>
        <w:t xml:space="preserve"> </w:t>
      </w:r>
      <w:r w:rsidR="00166CA5">
        <w:rPr>
          <w:rFonts w:ascii="Arial" w:hAnsi="Arial"/>
          <w:sz w:val="24"/>
          <w:lang w:val="es-MX"/>
        </w:rPr>
        <w:t xml:space="preserve">El usuario al </w:t>
      </w:r>
      <w:r w:rsidR="00BA3BF7">
        <w:rPr>
          <w:rFonts w:ascii="Arial" w:hAnsi="Arial"/>
          <w:sz w:val="24"/>
          <w:lang w:val="es-MX"/>
        </w:rPr>
        <w:t>presionar una tecla especifica del teclado le abrirá módulos específicos sin necesidad de cerrar el modulo actual</w:t>
      </w:r>
      <w:r w:rsidR="00EC1D1C"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EC1D1C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  <w:r w:rsidR="00EC1D1C">
        <w:rPr>
          <w:rFonts w:ascii="Arial" w:hAnsi="Arial"/>
          <w:sz w:val="24"/>
          <w:lang w:val="es-MX"/>
        </w:rPr>
        <w:t xml:space="preserve"> </w:t>
      </w:r>
    </w:p>
    <w:p w:rsidR="00BA3BF7" w:rsidRDefault="00BA3BF7" w:rsidP="00BA3BF7">
      <w:pPr>
        <w:pStyle w:val="Prrafodelista"/>
        <w:rPr>
          <w:rFonts w:ascii="Arial" w:hAnsi="Arial"/>
          <w:sz w:val="24"/>
          <w:lang w:val="es-MX"/>
        </w:rPr>
      </w:pPr>
    </w:p>
    <w:p w:rsidR="00BA3BF7" w:rsidRPr="00EC1D1C" w:rsidRDefault="00BA3BF7" w:rsidP="00BA3BF7">
      <w:pPr>
        <w:jc w:val="both"/>
        <w:rPr>
          <w:rFonts w:ascii="Arial" w:hAnsi="Arial"/>
          <w:sz w:val="24"/>
          <w:lang w:val="es-MX"/>
        </w:rPr>
      </w:pPr>
    </w:p>
    <w:p w:rsidR="00DE3E7F" w:rsidRPr="007A14C6" w:rsidRDefault="00DE3E7F" w:rsidP="007A14C6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  <w:r w:rsidR="008D32E4">
        <w:rPr>
          <w:rFonts w:ascii="Arial" w:hAnsi="Arial"/>
          <w:sz w:val="24"/>
          <w:lang w:val="es-MX"/>
        </w:rPr>
        <w:t xml:space="preserve"> Facturar Ventas &lt;&lt;</w:t>
      </w:r>
      <w:proofErr w:type="spellStart"/>
      <w:r w:rsidR="008D32E4">
        <w:rPr>
          <w:rFonts w:ascii="Arial" w:hAnsi="Arial"/>
          <w:sz w:val="24"/>
          <w:lang w:val="es-MX"/>
        </w:rPr>
        <w:t>Extend</w:t>
      </w:r>
      <w:proofErr w:type="spellEnd"/>
      <w:r w:rsidR="008D32E4">
        <w:rPr>
          <w:rFonts w:ascii="Arial" w:hAnsi="Arial"/>
          <w:sz w:val="24"/>
          <w:lang w:val="es-MX"/>
        </w:rPr>
        <w:t>&gt;&gt; Ejecutar atajos con el teclado.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435173" w:rsidRDefault="00DE3E7F" w:rsidP="00435173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  <w:r w:rsidR="007A14C6">
        <w:rPr>
          <w:rFonts w:ascii="Arial" w:hAnsi="Arial"/>
          <w:sz w:val="24"/>
          <w:lang w:val="es-MX"/>
        </w:rPr>
        <w:t xml:space="preserve"> </w:t>
      </w:r>
    </w:p>
    <w:p w:rsidR="00435173" w:rsidRPr="00435173" w:rsidRDefault="00435173" w:rsidP="00435173">
      <w:pPr>
        <w:jc w:val="both"/>
        <w:rPr>
          <w:rFonts w:ascii="Arial" w:hAnsi="Arial"/>
          <w:sz w:val="24"/>
          <w:lang w:val="es-MX"/>
        </w:rPr>
      </w:pPr>
    </w:p>
    <w:p w:rsidR="00435173" w:rsidRPr="005A6C70" w:rsidRDefault="00435173" w:rsidP="005A6C70">
      <w:pPr>
        <w:numPr>
          <w:ilvl w:val="0"/>
          <w:numId w:val="9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usuario debe de </w:t>
      </w:r>
      <w:proofErr w:type="spellStart"/>
      <w:r>
        <w:rPr>
          <w:rFonts w:ascii="Arial" w:hAnsi="Arial"/>
          <w:sz w:val="24"/>
          <w:lang w:val="es-MX"/>
        </w:rPr>
        <w:t>loguearse</w:t>
      </w:r>
      <w:proofErr w:type="spellEnd"/>
      <w:r>
        <w:rPr>
          <w:rFonts w:ascii="Arial" w:hAnsi="Arial"/>
          <w:sz w:val="24"/>
          <w:lang w:val="es-MX"/>
        </w:rPr>
        <w:t xml:space="preserve"> en el sistema.</w:t>
      </w:r>
    </w:p>
    <w:p w:rsidR="00435173" w:rsidRDefault="00435173" w:rsidP="00435173">
      <w:pPr>
        <w:ind w:left="1080"/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435173" w:rsidRDefault="00435173" w:rsidP="00435173">
      <w:pPr>
        <w:ind w:left="360"/>
        <w:jc w:val="both"/>
        <w:rPr>
          <w:rFonts w:ascii="Arial" w:hAnsi="Arial"/>
          <w:sz w:val="24"/>
          <w:lang w:val="es-MX"/>
        </w:rPr>
      </w:pPr>
    </w:p>
    <w:p w:rsidR="008D32E4" w:rsidRPr="00435173" w:rsidRDefault="008D32E4" w:rsidP="00435173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Al presionar una tecla el sistema levantara su respectivo modulo asociado con el atajo.</w:t>
      </w: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30581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C74C82" w:rsidRDefault="00D512B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se loguea.</w:t>
            </w:r>
          </w:p>
        </w:tc>
      </w:tr>
      <w:tr w:rsidR="00D512B5">
        <w:tc>
          <w:tcPr>
            <w:tcW w:w="637" w:type="dxa"/>
          </w:tcPr>
          <w:p w:rsidR="00D512B5" w:rsidRDefault="00D512B5" w:rsidP="00D512B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</w:t>
            </w:r>
          </w:p>
        </w:tc>
        <w:tc>
          <w:tcPr>
            <w:tcW w:w="8080" w:type="dxa"/>
          </w:tcPr>
          <w:p w:rsidR="00D512B5" w:rsidRDefault="00D512B5" w:rsidP="00D512B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abre la ventana de facturación.</w:t>
            </w:r>
          </w:p>
        </w:tc>
      </w:tr>
      <w:tr w:rsidR="00D512B5">
        <w:tc>
          <w:tcPr>
            <w:tcW w:w="637" w:type="dxa"/>
          </w:tcPr>
          <w:p w:rsidR="00D512B5" w:rsidRDefault="00D512B5" w:rsidP="00D512B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D512B5" w:rsidRDefault="00D512B5" w:rsidP="00D512B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la ventana respectiva.</w:t>
            </w:r>
          </w:p>
        </w:tc>
      </w:tr>
      <w:tr w:rsidR="00D512B5">
        <w:tc>
          <w:tcPr>
            <w:tcW w:w="637" w:type="dxa"/>
          </w:tcPr>
          <w:p w:rsidR="00D512B5" w:rsidRDefault="00D512B5" w:rsidP="00D512B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D512B5" w:rsidRDefault="00D512B5" w:rsidP="00D512B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presiona la tecla F8.</w:t>
            </w:r>
          </w:p>
        </w:tc>
      </w:tr>
      <w:tr w:rsidR="00D512B5">
        <w:tc>
          <w:tcPr>
            <w:tcW w:w="637" w:type="dxa"/>
          </w:tcPr>
          <w:p w:rsidR="00D512B5" w:rsidRDefault="00D512B5" w:rsidP="00D512B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D512B5" w:rsidRDefault="00D512B5" w:rsidP="00D512B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abre el módulo de productos.</w:t>
            </w:r>
          </w:p>
        </w:tc>
      </w:tr>
      <w:tr w:rsidR="00D512B5">
        <w:tc>
          <w:tcPr>
            <w:tcW w:w="637" w:type="dxa"/>
          </w:tcPr>
          <w:p w:rsidR="00D512B5" w:rsidRDefault="00D512B5" w:rsidP="00D512B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D512B5" w:rsidRDefault="00D512B5" w:rsidP="00D512B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podrá escoger entre las diferentes opciones del módulo.</w:t>
            </w:r>
          </w:p>
        </w:tc>
      </w:tr>
      <w:tr w:rsidR="00D512B5">
        <w:tc>
          <w:tcPr>
            <w:tcW w:w="637" w:type="dxa"/>
          </w:tcPr>
          <w:p w:rsidR="00D512B5" w:rsidRDefault="00D512B5" w:rsidP="00D512B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D512B5" w:rsidRDefault="00D512B5" w:rsidP="00D512B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Una vez terminado el administrador cerrara el modulo.</w:t>
            </w:r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2F7BCC" w:rsidRDefault="002F7BCC" w:rsidP="00305818">
      <w:pPr>
        <w:jc w:val="both"/>
        <w:rPr>
          <w:rFonts w:ascii="Arial" w:hAnsi="Arial"/>
          <w:b/>
          <w:sz w:val="24"/>
          <w:lang w:val="es-MX"/>
        </w:rPr>
      </w:pPr>
    </w:p>
    <w:p w:rsidR="009C52D4" w:rsidRDefault="009C52D4">
      <w:pPr>
        <w:rPr>
          <w:rFonts w:ascii="Arial" w:hAnsi="Arial"/>
          <w:b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br w:type="page"/>
      </w:r>
    </w:p>
    <w:p w:rsidR="00C74C82" w:rsidRDefault="00C74C82" w:rsidP="00305818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305818" w:rsidRDefault="00305818" w:rsidP="00305818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F52E78" w:rsidTr="00900BC4">
        <w:tc>
          <w:tcPr>
            <w:tcW w:w="637" w:type="dxa"/>
          </w:tcPr>
          <w:p w:rsidR="00F52E78" w:rsidRDefault="00F52E78" w:rsidP="00900BC4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F52E78" w:rsidRDefault="00F52E78" w:rsidP="00900BC4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F52E78" w:rsidTr="00900BC4">
        <w:tc>
          <w:tcPr>
            <w:tcW w:w="637" w:type="dxa"/>
          </w:tcPr>
          <w:p w:rsidR="00F52E78" w:rsidRDefault="00F52E78" w:rsidP="00900BC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F52E78" w:rsidRDefault="00F52E78" w:rsidP="00900BC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al iniciar sesión</w:t>
            </w:r>
          </w:p>
        </w:tc>
      </w:tr>
      <w:tr w:rsidR="00F52E78" w:rsidTr="00900BC4">
        <w:tc>
          <w:tcPr>
            <w:tcW w:w="637" w:type="dxa"/>
          </w:tcPr>
          <w:p w:rsidR="00F52E78" w:rsidRDefault="00F52E78" w:rsidP="00900BC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F52E78" w:rsidRDefault="00F52E78" w:rsidP="00900BC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deberá ingresar nuevamente los datos.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120B51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F52E78" w:rsidTr="00900BC4">
        <w:tc>
          <w:tcPr>
            <w:tcW w:w="637" w:type="dxa"/>
          </w:tcPr>
          <w:p w:rsidR="00F52E78" w:rsidRDefault="00F52E78" w:rsidP="00900BC4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F52E78" w:rsidRDefault="00F52E78" w:rsidP="00900BC4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F52E78" w:rsidTr="008F248F">
        <w:tc>
          <w:tcPr>
            <w:tcW w:w="637" w:type="dxa"/>
          </w:tcPr>
          <w:p w:rsidR="00F52E78" w:rsidRDefault="00F52E78" w:rsidP="00F52E7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F52E78" w:rsidRDefault="00F52E78" w:rsidP="00F52E7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F52E78" w:rsidTr="00015D48">
        <w:tc>
          <w:tcPr>
            <w:tcW w:w="637" w:type="dxa"/>
          </w:tcPr>
          <w:p w:rsidR="00F52E78" w:rsidRDefault="00F52E78" w:rsidP="00F52E7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F52E78" w:rsidRDefault="00F52E78" w:rsidP="00F52E7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F52E78" w:rsidTr="00900BC4">
        <w:tc>
          <w:tcPr>
            <w:tcW w:w="637" w:type="dxa"/>
          </w:tcPr>
          <w:p w:rsidR="00F52E78" w:rsidRDefault="00F52E78" w:rsidP="00F52E7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F52E78" w:rsidRDefault="00F52E78" w:rsidP="00F52E7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F52E78" w:rsidTr="00900BC4">
        <w:tc>
          <w:tcPr>
            <w:tcW w:w="637" w:type="dxa"/>
          </w:tcPr>
          <w:p w:rsidR="00F52E78" w:rsidRDefault="00F52E78" w:rsidP="00F52E7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</w:t>
            </w:r>
          </w:p>
        </w:tc>
        <w:tc>
          <w:tcPr>
            <w:tcW w:w="8080" w:type="dxa"/>
          </w:tcPr>
          <w:p w:rsidR="00F52E78" w:rsidRDefault="00F52E78" w:rsidP="00F52E7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F52E78" w:rsidTr="00900BC4">
        <w:tc>
          <w:tcPr>
            <w:tcW w:w="637" w:type="dxa"/>
          </w:tcPr>
          <w:p w:rsidR="00F52E78" w:rsidRDefault="00F52E78" w:rsidP="00F52E7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F52E78" w:rsidRDefault="00F52E78" w:rsidP="00F52E7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se traba</w:t>
            </w:r>
          </w:p>
        </w:tc>
      </w:tr>
      <w:tr w:rsidR="00F52E78" w:rsidTr="00900BC4">
        <w:tc>
          <w:tcPr>
            <w:tcW w:w="637" w:type="dxa"/>
          </w:tcPr>
          <w:p w:rsidR="00F52E78" w:rsidRDefault="00F52E78" w:rsidP="00F52E7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F52E78" w:rsidRDefault="00F52E78" w:rsidP="00F52E7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esperar a que el sistema reaccione.</w:t>
            </w:r>
          </w:p>
        </w:tc>
        <w:bookmarkStart w:id="0" w:name="_GoBack"/>
        <w:bookmarkEnd w:id="0"/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4A315F" w:rsidRDefault="004A315F">
      <w:pPr>
        <w:jc w:val="both"/>
        <w:rPr>
          <w:rFonts w:ascii="Arial" w:hAnsi="Arial"/>
          <w:sz w:val="24"/>
          <w:lang w:val="es-MX"/>
        </w:rPr>
      </w:pPr>
    </w:p>
    <w:sectPr w:rsidR="004A315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371" w:rsidRDefault="00AC5371">
      <w:r>
        <w:separator/>
      </w:r>
    </w:p>
  </w:endnote>
  <w:endnote w:type="continuationSeparator" w:id="0">
    <w:p w:rsidR="00AC5371" w:rsidRDefault="00AC5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371" w:rsidRDefault="00AC5371">
      <w:r>
        <w:separator/>
      </w:r>
    </w:p>
  </w:footnote>
  <w:footnote w:type="continuationSeparator" w:id="0">
    <w:p w:rsidR="00AC5371" w:rsidRDefault="00AC53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166CA5">
      <w:rPr>
        <w:noProof/>
        <w:lang w:val="es-MX"/>
      </w:rPr>
      <w:t>27/10/a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52E78">
      <w:rPr>
        <w:rStyle w:val="Nmerodepgina"/>
        <w:noProof/>
      </w:rPr>
      <w:t>1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53B625B5"/>
    <w:multiLevelType w:val="hybridMultilevel"/>
    <w:tmpl w:val="04603660"/>
    <w:lvl w:ilvl="0" w:tplc="140A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2E1126"/>
    <w:multiLevelType w:val="hybridMultilevel"/>
    <w:tmpl w:val="1D42C2A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B932F1A"/>
    <w:multiLevelType w:val="hybridMultilevel"/>
    <w:tmpl w:val="4F62F68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3756B7"/>
    <w:multiLevelType w:val="hybridMultilevel"/>
    <w:tmpl w:val="DBE44D6C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AE0"/>
    <w:rsid w:val="00090E11"/>
    <w:rsid w:val="000D3EA5"/>
    <w:rsid w:val="00120B51"/>
    <w:rsid w:val="00166CA5"/>
    <w:rsid w:val="002B71D6"/>
    <w:rsid w:val="002F7BCC"/>
    <w:rsid w:val="00305818"/>
    <w:rsid w:val="00435173"/>
    <w:rsid w:val="004674AC"/>
    <w:rsid w:val="004A315F"/>
    <w:rsid w:val="004C7CAC"/>
    <w:rsid w:val="005654CE"/>
    <w:rsid w:val="005A6C70"/>
    <w:rsid w:val="00717675"/>
    <w:rsid w:val="00750919"/>
    <w:rsid w:val="007A14C6"/>
    <w:rsid w:val="007D1ABC"/>
    <w:rsid w:val="008D32E4"/>
    <w:rsid w:val="009C52D4"/>
    <w:rsid w:val="00AC5371"/>
    <w:rsid w:val="00B21EC1"/>
    <w:rsid w:val="00B35AE0"/>
    <w:rsid w:val="00B37D85"/>
    <w:rsid w:val="00B93D6B"/>
    <w:rsid w:val="00BA3BF7"/>
    <w:rsid w:val="00BB10E2"/>
    <w:rsid w:val="00C74C82"/>
    <w:rsid w:val="00CC0935"/>
    <w:rsid w:val="00D512B5"/>
    <w:rsid w:val="00DE3E7F"/>
    <w:rsid w:val="00EC1D1C"/>
    <w:rsid w:val="00F23DAC"/>
    <w:rsid w:val="00F52E78"/>
    <w:rsid w:val="00FA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174920-AC6D-4A35-8E81-EFAF61CA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7A14C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Fernando\Desktop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59</TotalTime>
  <Pages>2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Fernando</dc:creator>
  <cp:keywords/>
  <cp:lastModifiedBy>Daniel</cp:lastModifiedBy>
  <cp:revision>3</cp:revision>
  <cp:lastPrinted>2014-10-21T16:12:00Z</cp:lastPrinted>
  <dcterms:created xsi:type="dcterms:W3CDTF">2014-10-28T03:19:00Z</dcterms:created>
  <dcterms:modified xsi:type="dcterms:W3CDTF">2014-10-28T05:18:00Z</dcterms:modified>
</cp:coreProperties>
</file>
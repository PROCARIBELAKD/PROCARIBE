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Eliminar</w:t>
      </w:r>
      <w:r w:rsidR="00B35AE0">
        <w:rPr>
          <w:rFonts w:ascii="Arial" w:hAnsi="Arial"/>
          <w:sz w:val="24"/>
          <w:lang w:val="es-MX"/>
        </w:rPr>
        <w:t xml:space="preserve">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Para elimin</w:t>
      </w:r>
      <w:r w:rsidR="00457D0A">
        <w:rPr>
          <w:rFonts w:ascii="Arial" w:hAnsi="Arial"/>
          <w:sz w:val="24"/>
          <w:lang w:val="es-MX"/>
        </w:rPr>
        <w:t>ar</w:t>
      </w:r>
      <w:r w:rsidR="00B35AE0">
        <w:rPr>
          <w:rFonts w:ascii="Arial" w:hAnsi="Arial"/>
          <w:sz w:val="24"/>
          <w:lang w:val="es-MX"/>
        </w:rPr>
        <w:t xml:space="preserve">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Eliminar</w:t>
      </w:r>
      <w:r w:rsidR="00457D0A">
        <w:rPr>
          <w:rFonts w:ascii="Arial" w:hAnsi="Arial"/>
          <w:sz w:val="24"/>
          <w:lang w:val="es-MX"/>
        </w:rPr>
        <w:t xml:space="preserve">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47117">
        <w:rPr>
          <w:rFonts w:ascii="Arial" w:hAnsi="Arial"/>
          <w:sz w:val="24"/>
          <w:lang w:val="es-MX"/>
        </w:rPr>
        <w:t>5.3. Elimin</w:t>
      </w:r>
      <w:r w:rsidR="00457D0A">
        <w:rPr>
          <w:rFonts w:ascii="Arial" w:hAnsi="Arial"/>
          <w:sz w:val="24"/>
          <w:lang w:val="es-MX"/>
        </w:rPr>
        <w:t>ar</w:t>
      </w:r>
      <w:r w:rsidR="00EC1D1C" w:rsidRPr="00EC1D1C">
        <w:rPr>
          <w:rFonts w:ascii="Arial" w:hAnsi="Arial"/>
          <w:sz w:val="24"/>
          <w:lang w:val="es-MX"/>
        </w:rPr>
        <w:t xml:space="preserve">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51F9">
        <w:rPr>
          <w:rFonts w:ascii="Arial" w:hAnsi="Arial"/>
          <w:sz w:val="24"/>
          <w:lang w:val="es-MX"/>
        </w:rPr>
        <w:t>s para Elimin</w:t>
      </w:r>
      <w:r w:rsidR="005A6C70">
        <w:rPr>
          <w:rFonts w:ascii="Arial" w:hAnsi="Arial"/>
          <w:sz w:val="24"/>
          <w:lang w:val="es-MX"/>
        </w:rPr>
        <w:t>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de </w:t>
      </w:r>
      <w:r w:rsidRPr="007E525C">
        <w:rPr>
          <w:rFonts w:ascii="Arial" w:hAnsi="Arial"/>
          <w:sz w:val="24"/>
        </w:rPr>
        <w:t>loguearse</w:t>
      </w:r>
      <w:r>
        <w:rPr>
          <w:rFonts w:ascii="Arial" w:hAnsi="Arial"/>
          <w:sz w:val="24"/>
          <w:lang w:val="es-MX"/>
        </w:rPr>
        <w:t xml:space="preserve">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7E079F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3F64F5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Eliminación</w:t>
      </w:r>
      <w:r w:rsidR="005A6C70">
        <w:rPr>
          <w:rFonts w:ascii="Arial" w:hAnsi="Arial"/>
          <w:sz w:val="24"/>
          <w:lang w:val="es-MX"/>
        </w:rPr>
        <w:t xml:space="preserve">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</w:t>
      </w:r>
      <w:r w:rsidR="003F64F5">
        <w:rPr>
          <w:rFonts w:ascii="Arial" w:hAnsi="Arial"/>
          <w:sz w:val="24"/>
          <w:lang w:val="es-MX"/>
        </w:rPr>
        <w:t xml:space="preserve"> notifica el estado de la eliminación</w:t>
      </w:r>
      <w:r>
        <w:rPr>
          <w:rFonts w:ascii="Arial" w:hAnsi="Arial"/>
          <w:sz w:val="24"/>
          <w:lang w:val="es-MX"/>
        </w:rPr>
        <w:t xml:space="preserve">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225DC">
              <w:rPr>
                <w:rFonts w:ascii="Arial" w:hAnsi="Arial"/>
                <w:sz w:val="24"/>
                <w:lang w:val="es-MX"/>
              </w:rPr>
              <w:t>bre la ventana elimin</w:t>
            </w:r>
            <w:r w:rsidR="00457D0A">
              <w:rPr>
                <w:rFonts w:ascii="Arial" w:hAnsi="Arial"/>
                <w:sz w:val="24"/>
                <w:lang w:val="es-MX"/>
              </w:rPr>
              <w:t>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225DC">
              <w:rPr>
                <w:rFonts w:ascii="Arial" w:hAnsi="Arial"/>
                <w:sz w:val="24"/>
                <w:lang w:val="es-MX"/>
              </w:rPr>
              <w:t>ectiva para elimin</w:t>
            </w:r>
            <w:r w:rsidR="00B93D6B">
              <w:rPr>
                <w:rFonts w:ascii="Arial" w:hAnsi="Arial"/>
                <w:sz w:val="24"/>
                <w:lang w:val="es-MX"/>
              </w:rPr>
              <w:t>ar un proveedor.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</w:t>
            </w:r>
            <w:r w:rsidR="00B225DC">
              <w:rPr>
                <w:rFonts w:ascii="Arial" w:hAnsi="Arial"/>
                <w:sz w:val="24"/>
                <w:lang w:val="es-MX"/>
              </w:rPr>
              <w:t>e el proveedor que desea elimin</w:t>
            </w:r>
            <w:r>
              <w:rPr>
                <w:rFonts w:ascii="Arial" w:hAnsi="Arial"/>
                <w:sz w:val="24"/>
                <w:lang w:val="es-MX"/>
              </w:rPr>
              <w:t>ar.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r w:rsidR="007E525C">
              <w:rPr>
                <w:rFonts w:ascii="Arial" w:hAnsi="Arial"/>
                <w:sz w:val="24"/>
                <w:lang w:val="es-MX"/>
              </w:rPr>
              <w:t>clic</w:t>
            </w:r>
            <w:r w:rsidR="005A1F23">
              <w:rPr>
                <w:rFonts w:ascii="Arial" w:hAnsi="Arial"/>
                <w:sz w:val="24"/>
                <w:lang w:val="es-MX"/>
              </w:rPr>
              <w:t xml:space="preserve"> en el botón eliminar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225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225DC">
              <w:rPr>
                <w:rFonts w:ascii="Arial" w:hAnsi="Arial"/>
                <w:sz w:val="24"/>
                <w:lang w:val="es-MX"/>
              </w:rPr>
              <w:t>elimina el proveedor de la base de datos.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</w:t>
            </w:r>
            <w:r w:rsidR="00B225DC">
              <w:rPr>
                <w:rFonts w:ascii="Arial" w:hAnsi="Arial"/>
                <w:sz w:val="24"/>
                <w:lang w:val="es-MX"/>
              </w:rPr>
              <w:t>e se ha eliminado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</w:p>
    <w:p w:rsidR="00A35EBF" w:rsidRDefault="00A35EBF" w:rsidP="00120B51">
      <w:pPr>
        <w:jc w:val="both"/>
        <w:rPr>
          <w:rFonts w:ascii="Arial" w:hAnsi="Arial"/>
          <w:b/>
          <w:sz w:val="24"/>
          <w:lang w:val="es-MX"/>
        </w:rPr>
      </w:pP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8078"/>
      </w:tblGrid>
      <w:tr w:rsidR="004C242C" w:rsidRPr="00DF2DF3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4C242C" w:rsidP="0067254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4C242C" w:rsidP="0067254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C242C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1.A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2C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eliminar proveedor.</w:t>
            </w:r>
          </w:p>
        </w:tc>
      </w:tr>
      <w:tr w:rsidR="004C242C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42C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correspondiente para eliminar el proveedor.</w:t>
            </w:r>
          </w:p>
        </w:tc>
      </w:tr>
      <w:tr w:rsidR="00AE0F4E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AE0F4E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  <w:r w:rsidR="005F305F"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5F305F" w:rsidP="005F30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 en una lista los proveedores que se encuentran registrados en la base de datos.</w:t>
            </w:r>
          </w:p>
        </w:tc>
      </w:tr>
      <w:tr w:rsidR="00AE0F4E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Pr="00AE0F4E" w:rsidRDefault="005F305F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4.A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5F305F" w:rsidP="00762F8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seleccionar el proveedor que desea eliminar.</w:t>
            </w:r>
          </w:p>
        </w:tc>
      </w:tr>
      <w:tr w:rsidR="00AE0F4E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5A1F23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5.</w:t>
            </w:r>
            <w:r w:rsidR="00172861"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F4E" w:rsidRDefault="00172861" w:rsidP="005A1F2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una pantalla con los datos del proveedor que va ser eliminado.</w:t>
            </w:r>
          </w:p>
        </w:tc>
      </w:tr>
      <w:tr w:rsidR="00B248E6" w:rsidRP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E6" w:rsidRDefault="005A1F23" w:rsidP="005A1F2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  <w:r w:rsidR="00172861"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F84" w:rsidRDefault="00172861" w:rsidP="0017286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verificar que los datos sean los correctos para posteriormente presionar el botón de eliminar.</w:t>
            </w:r>
          </w:p>
        </w:tc>
      </w:tr>
      <w:tr w:rsidR="00B248E6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E6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E6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</w:t>
            </w:r>
            <w:r w:rsidR="007E525C">
              <w:rPr>
                <w:rFonts w:ascii="Arial" w:hAnsi="Arial"/>
                <w:sz w:val="24"/>
                <w:lang w:val="es-MX"/>
              </w:rPr>
              <w:t>stema valida</w:t>
            </w:r>
            <w:r>
              <w:rPr>
                <w:rFonts w:ascii="Arial" w:hAnsi="Arial"/>
                <w:sz w:val="24"/>
                <w:lang w:val="es-MX"/>
              </w:rPr>
              <w:t xml:space="preserve"> si todos los campos requeridos están llenos para poder eliminar el proveedor.</w:t>
            </w:r>
            <w:bookmarkStart w:id="0" w:name="_GoBack"/>
            <w:bookmarkEnd w:id="0"/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172861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los campos están bien simplemente el sistema elimina normalmente el proveedor de la base de datos y manda un mensaje que se eliminó correctamente.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Pr="00172861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Los campos requeridos no están completos.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Pr="00DC1240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8.1.S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alerta(Los campos requeridos para poder eliminar están incompletos)</w:t>
            </w:r>
          </w:p>
        </w:tc>
      </w:tr>
      <w:tr w:rsidR="00172861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9.A 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861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errores.</w:t>
            </w:r>
          </w:p>
        </w:tc>
      </w:tr>
      <w:tr w:rsidR="00DC1240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Pr="00DC1240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comprobar y si esta correcto lo elimina.</w:t>
            </w:r>
          </w:p>
        </w:tc>
      </w:tr>
      <w:tr w:rsidR="00DC1240" w:rsidTr="00AE0F4E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10.1S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40" w:rsidRDefault="00DC1240" w:rsidP="0067254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que se eliminó correctamente.</w:t>
            </w:r>
          </w:p>
        </w:tc>
      </w:tr>
    </w:tbl>
    <w:p w:rsidR="007E079F" w:rsidRPr="00AE0F4E" w:rsidRDefault="007E079F" w:rsidP="00120B51">
      <w:pPr>
        <w:jc w:val="both"/>
        <w:rPr>
          <w:rFonts w:ascii="Arial" w:hAnsi="Arial"/>
          <w:b/>
          <w:sz w:val="24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84" w:rsidRDefault="009B3984">
      <w:r>
        <w:separator/>
      </w:r>
    </w:p>
  </w:endnote>
  <w:endnote w:type="continuationSeparator" w:id="0">
    <w:p w:rsidR="009B3984" w:rsidRDefault="009B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84" w:rsidRDefault="009B3984">
      <w:r>
        <w:separator/>
      </w:r>
    </w:p>
  </w:footnote>
  <w:footnote w:type="continuationSeparator" w:id="0">
    <w:p w:rsidR="009B3984" w:rsidRDefault="009B39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7E079F">
      <w:rPr>
        <w:noProof/>
        <w:lang w:val="es-MX"/>
      </w:rPr>
      <w:t>22/10/a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E525C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04EE4"/>
    <w:rsid w:val="001101DB"/>
    <w:rsid w:val="00120B51"/>
    <w:rsid w:val="00141502"/>
    <w:rsid w:val="00141990"/>
    <w:rsid w:val="00172861"/>
    <w:rsid w:val="00233475"/>
    <w:rsid w:val="002C744C"/>
    <w:rsid w:val="002F7BCC"/>
    <w:rsid w:val="00302EE8"/>
    <w:rsid w:val="00305818"/>
    <w:rsid w:val="003F64F5"/>
    <w:rsid w:val="00421699"/>
    <w:rsid w:val="00435173"/>
    <w:rsid w:val="00457D0A"/>
    <w:rsid w:val="00492984"/>
    <w:rsid w:val="004A315F"/>
    <w:rsid w:val="004C242C"/>
    <w:rsid w:val="004C7CAC"/>
    <w:rsid w:val="005A1F23"/>
    <w:rsid w:val="005A51F9"/>
    <w:rsid w:val="005A6C70"/>
    <w:rsid w:val="005F305F"/>
    <w:rsid w:val="006772FF"/>
    <w:rsid w:val="006A553D"/>
    <w:rsid w:val="00762F84"/>
    <w:rsid w:val="007A14C6"/>
    <w:rsid w:val="007E079F"/>
    <w:rsid w:val="007E525C"/>
    <w:rsid w:val="009B3984"/>
    <w:rsid w:val="009C53C2"/>
    <w:rsid w:val="00A35EBF"/>
    <w:rsid w:val="00AE0F4E"/>
    <w:rsid w:val="00B225DC"/>
    <w:rsid w:val="00B248E6"/>
    <w:rsid w:val="00B35AE0"/>
    <w:rsid w:val="00B93D6B"/>
    <w:rsid w:val="00C74C82"/>
    <w:rsid w:val="00CA75D9"/>
    <w:rsid w:val="00CC0935"/>
    <w:rsid w:val="00D67AA1"/>
    <w:rsid w:val="00DC1240"/>
    <w:rsid w:val="00DE3E7F"/>
    <w:rsid w:val="00E47117"/>
    <w:rsid w:val="00E53BC4"/>
    <w:rsid w:val="00EC1D1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keyner A.V</cp:lastModifiedBy>
  <cp:revision>3</cp:revision>
  <cp:lastPrinted>2014-10-21T16:12:00Z</cp:lastPrinted>
  <dcterms:created xsi:type="dcterms:W3CDTF">2014-10-25T04:09:00Z</dcterms:created>
  <dcterms:modified xsi:type="dcterms:W3CDTF">2014-10-25T04:11:00Z</dcterms:modified>
</cp:coreProperties>
</file>